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490F2BF6"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265D34">
        <w:t xml:space="preserve">for users </w:t>
      </w:r>
      <w:r w:rsidR="003E3F8A">
        <w:t xml:space="preserve">and to </w:t>
      </w:r>
      <w:r w:rsidR="00624612">
        <w:t xml:space="preserve">acquire </w:t>
      </w:r>
      <w:r w:rsidR="009B4388">
        <w:t xml:space="preserve">app-only </w:t>
      </w:r>
      <w:r w:rsidR="00624612">
        <w:t xml:space="preserve">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1D16FF9B" w:rsidR="006C3A4B" w:rsidRDefault="006C3A4B" w:rsidP="009B1844">
      <w:pPr>
        <w:pStyle w:val="LabExerciseLeadIn"/>
      </w:pPr>
      <w:r>
        <w:t xml:space="preserve">These lab exercises require </w:t>
      </w:r>
      <w:r w:rsidR="00294D52">
        <w:t xml:space="preserve">that you have a </w:t>
      </w:r>
      <w:r>
        <w:t xml:space="preserve">Microsoft 365 tenant in which you </w:t>
      </w:r>
      <w:r w:rsidR="00632DC0">
        <w:t xml:space="preserve">have Power BI administrator permissions </w:t>
      </w:r>
      <w:r>
        <w:t xml:space="preserve">and </w:t>
      </w:r>
      <w:r w:rsidR="00632DC0">
        <w:t xml:space="preserve">the ability to </w:t>
      </w:r>
      <w:r>
        <w:t xml:space="preserve">create </w:t>
      </w:r>
      <w:r w:rsidR="00632DC0">
        <w:t xml:space="preserve">new </w:t>
      </w:r>
      <w:r>
        <w:t xml:space="preserve">Azure AD </w:t>
      </w:r>
      <w:r w:rsidR="00632DC0">
        <w:t xml:space="preserve">groups and </w:t>
      </w:r>
      <w:r>
        <w:t xml:space="preserve">applications. If you need a </w:t>
      </w:r>
      <w:r w:rsidR="00294D52">
        <w:t xml:space="preserve">new Azure AD </w:t>
      </w:r>
      <w:r>
        <w:t xml:space="preserve">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64D3686A" w14:textId="62462E94" w:rsidR="00632DC0" w:rsidRDefault="0064762A" w:rsidP="00632DC0">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188C3AA8" w:rsidR="0064762A" w:rsidRDefault="004B7F77" w:rsidP="0064762A">
      <w:pPr>
        <w:pStyle w:val="LabStepCodeBlockLevel2"/>
      </w:pPr>
      <w:hyperlink r:id="rId15" w:history="1">
        <w:r w:rsidR="009B4388" w:rsidRPr="009B4388">
          <w:rPr>
            <w:rStyle w:val="Hyperlink"/>
          </w:rPr>
          <w:t>https://github.com/PowerBiDevCamp/DOTNET5-AppOwnsData-Tutorial/archive/master.zip</w:t>
        </w:r>
      </w:hyperlink>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proofErr w:type="spellStart"/>
      <w:r w:rsidR="0064762A" w:rsidRPr="00A533AA">
        <w:rPr>
          <w:b/>
          <w:bCs/>
        </w:rPr>
        <w:t>StudentLabFiles</w:t>
      </w:r>
      <w:proofErr w:type="spellEnd"/>
      <w:r w:rsidR="0064762A">
        <w:t xml:space="preserve"> folder into a local folder such as </w:t>
      </w:r>
      <w:r w:rsidR="0064762A" w:rsidRPr="00A533AA">
        <w:rPr>
          <w:b/>
          <w:bCs/>
        </w:rPr>
        <w:t>c:\DevCamp\</w:t>
      </w:r>
      <w:r w:rsidR="0064762A">
        <w:t>.</w:t>
      </w:r>
    </w:p>
    <w:p w14:paraId="2E6B9A13" w14:textId="56DE80BE" w:rsidR="00294D52" w:rsidRDefault="00294D52" w:rsidP="00294D52">
      <w:pPr>
        <w:pStyle w:val="LabStepScreenshotLevel2"/>
      </w:pPr>
      <w:r>
        <w:drawing>
          <wp:inline distT="0" distB="0" distL="0" distR="0" wp14:anchorId="4A89BC25" wp14:editId="36B05F1E">
            <wp:extent cx="3141245" cy="911252"/>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3628" cy="926448"/>
                    </a:xfrm>
                    <a:prstGeom prst="rect">
                      <a:avLst/>
                    </a:prstGeom>
                    <a:noFill/>
                    <a:ln>
                      <a:solidFill>
                        <a:schemeClr val="tx1">
                          <a:lumMod val="50000"/>
                          <a:lumOff val="50000"/>
                        </a:schemeClr>
                      </a:solidFill>
                    </a:ln>
                  </pic:spPr>
                </pic:pic>
              </a:graphicData>
            </a:graphic>
          </wp:inline>
        </w:drawing>
      </w:r>
    </w:p>
    <w:p w14:paraId="3DD3B320" w14:textId="2AA8F27E" w:rsidR="0064762A" w:rsidRDefault="0064762A" w:rsidP="0064762A">
      <w:pPr>
        <w:pStyle w:val="LabStepNumberedLevel2"/>
      </w:pPr>
      <w:r>
        <w:t xml:space="preserve">The </w:t>
      </w:r>
      <w:proofErr w:type="spellStart"/>
      <w:r w:rsidR="006B5811" w:rsidRPr="006B5811">
        <w:rPr>
          <w:b/>
          <w:bCs/>
        </w:rPr>
        <w:t>DevCamp</w:t>
      </w:r>
      <w:proofErr w:type="spellEnd"/>
      <w:r w:rsidR="006B5811">
        <w:t xml:space="preserve"> folder should now contain a Solutions folder and </w:t>
      </w:r>
      <w:proofErr w:type="spellStart"/>
      <w:r w:rsidRPr="00A533AA">
        <w:rPr>
          <w:b/>
          <w:bCs/>
        </w:rPr>
        <w:t>StudentLabFiles</w:t>
      </w:r>
      <w:proofErr w:type="spellEnd"/>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7C27292">
            <wp:extent cx="4408571" cy="734762"/>
            <wp:effectExtent l="19050" t="19050" r="1143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429" cy="78523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237A38A5">
            <wp:extent cx="2115446" cy="871287"/>
            <wp:effectExtent l="19050" t="19050" r="1841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896" cy="88259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lastRenderedPageBreak/>
        <w:t xml:space="preserve">The </w:t>
      </w:r>
      <w:proofErr w:type="spellStart"/>
      <w:r w:rsidRPr="006771FD">
        <w:rPr>
          <w:b/>
          <w:bCs/>
        </w:rPr>
        <w:t>StudentLabFiles</w:t>
      </w:r>
      <w:proofErr w:type="spellEnd"/>
      <w:r>
        <w:t xml:space="preserve"> folder contains files that you will need as you move through the exercises in this lab.</w:t>
      </w:r>
    </w:p>
    <w:p w14:paraId="7D8BAF75" w14:textId="3F7CF8EF" w:rsidR="0064762A" w:rsidRDefault="009B4388" w:rsidP="0064762A">
      <w:pPr>
        <w:pStyle w:val="LabStepScreenshotLevel2"/>
      </w:pPr>
      <w:r>
        <w:drawing>
          <wp:inline distT="0" distB="0" distL="0" distR="0" wp14:anchorId="3866CF2D" wp14:editId="7E25ADC8">
            <wp:extent cx="5082148" cy="1753602"/>
            <wp:effectExtent l="19050" t="19050" r="2349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761"/>
                    <a:stretch/>
                  </pic:blipFill>
                  <pic:spPr bwMode="auto">
                    <a:xfrm>
                      <a:off x="0" y="0"/>
                      <a:ext cx="5241416" cy="180855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206A10" w14:textId="56B2F820"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proofErr w:type="spellStart"/>
      <w:r w:rsidR="0064762A" w:rsidRPr="00180AF2">
        <w:rPr>
          <w:b/>
          <w:bCs/>
        </w:rPr>
        <w:t>StudentLabFiles</w:t>
      </w:r>
      <w:proofErr w:type="spellEnd"/>
      <w:r w:rsidR="0064762A">
        <w:t xml:space="preserve"> folder are provide</w:t>
      </w:r>
      <w:r>
        <w:t>d</w:t>
      </w:r>
      <w:r w:rsidR="0064762A">
        <w:t xml:space="preserve"> </w:t>
      </w:r>
      <w:r>
        <w:t>to you as a convenience in case you'd like to copy-and-paste the code required during the various exercise of this lab.</w:t>
      </w:r>
    </w:p>
    <w:p w14:paraId="06D7A79B" w14:textId="21BD6107" w:rsidR="00642B4B" w:rsidRDefault="00294D52" w:rsidP="00642B4B">
      <w:pPr>
        <w:pStyle w:val="LabStepNumbered"/>
      </w:pPr>
      <w:r>
        <w:t xml:space="preserve">Execute the PowerShell script named </w:t>
      </w:r>
      <w:r w:rsidR="00642B4B" w:rsidRPr="00E6537E">
        <w:rPr>
          <w:b/>
          <w:bCs/>
        </w:rPr>
        <w:t>Create</w:t>
      </w:r>
      <w:r w:rsidR="00642B4B">
        <w:rPr>
          <w:b/>
          <w:bCs/>
        </w:rPr>
        <w:t>-</w:t>
      </w:r>
      <w:r w:rsidR="00642B4B" w:rsidRPr="00E6537E">
        <w:rPr>
          <w:b/>
          <w:bCs/>
        </w:rPr>
        <w:t>AzureAD</w:t>
      </w:r>
      <w:r w:rsidR="00642B4B">
        <w:rPr>
          <w:b/>
          <w:bCs/>
        </w:rPr>
        <w:t>-Group</w:t>
      </w:r>
      <w:r w:rsidR="00642B4B" w:rsidRPr="00E6537E">
        <w:rPr>
          <w:b/>
          <w:bCs/>
        </w:rPr>
        <w:t>.ps1</w:t>
      </w:r>
      <w:r w:rsidR="00642B4B" w:rsidRPr="00991700">
        <w:t xml:space="preserve"> to</w:t>
      </w:r>
      <w:r w:rsidR="00642B4B">
        <w:rPr>
          <w:b/>
          <w:bCs/>
        </w:rPr>
        <w:t xml:space="preserve"> </w:t>
      </w:r>
      <w:r>
        <w:t xml:space="preserve">create a new Azure AD group named </w:t>
      </w:r>
      <w:r w:rsidRPr="00294D52">
        <w:rPr>
          <w:b/>
          <w:bCs/>
        </w:rPr>
        <w:t>Power BI Apps</w:t>
      </w:r>
      <w:r w:rsidR="00642B4B" w:rsidRPr="00991700">
        <w:t>.</w:t>
      </w:r>
    </w:p>
    <w:p w14:paraId="1A45974A" w14:textId="1DBCD879" w:rsidR="00642B4B" w:rsidRDefault="00642B4B" w:rsidP="00642B4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00294D52">
        <w:rPr>
          <w:b/>
          <w:bCs/>
        </w:rPr>
        <w:t>Group</w:t>
      </w:r>
      <w:r w:rsidRPr="00E6537E">
        <w:rPr>
          <w:b/>
          <w:bCs/>
        </w:rPr>
        <w:t>.ps1</w:t>
      </w:r>
      <w:r>
        <w:rPr>
          <w:b/>
          <w:bCs/>
        </w:rPr>
        <w:t>.</w:t>
      </w:r>
    </w:p>
    <w:p w14:paraId="3940EB4F" w14:textId="78BA49D1" w:rsidR="00642B4B" w:rsidRDefault="00642B4B" w:rsidP="00642B4B">
      <w:pPr>
        <w:pStyle w:val="LabStepNumberedLevel2"/>
      </w:pPr>
      <w:r>
        <w:t xml:space="preserve">Open </w:t>
      </w:r>
      <w:r w:rsidRPr="00E6537E">
        <w:rPr>
          <w:b/>
          <w:bCs/>
        </w:rPr>
        <w:t>Create</w:t>
      </w:r>
      <w:r>
        <w:rPr>
          <w:b/>
          <w:bCs/>
        </w:rPr>
        <w:t>-</w:t>
      </w:r>
      <w:r w:rsidRPr="00E6537E">
        <w:rPr>
          <w:b/>
          <w:bCs/>
        </w:rPr>
        <w:t>AzureAD</w:t>
      </w:r>
      <w:r>
        <w:rPr>
          <w:b/>
          <w:bCs/>
        </w:rPr>
        <w:t>-Group</w:t>
      </w:r>
      <w:r w:rsidRPr="00E6537E">
        <w:rPr>
          <w:b/>
          <w:bCs/>
        </w:rPr>
        <w:t>.ps1</w:t>
      </w:r>
      <w:r w:rsidRPr="00C5165E">
        <w:t xml:space="preserve"> in </w:t>
      </w:r>
      <w:r>
        <w:t>the Windows PowerShell ISE.</w:t>
      </w:r>
    </w:p>
    <w:p w14:paraId="0A900A72" w14:textId="77777777" w:rsidR="00642B4B" w:rsidRDefault="00642B4B" w:rsidP="00642B4B">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52ED7B99" w14:textId="77777777" w:rsidR="00642B4B" w:rsidRDefault="00642B4B" w:rsidP="00642B4B">
      <w:pPr>
        <w:pStyle w:val="LabStepCodeBlockLevel2"/>
      </w:pPr>
      <w:r w:rsidRPr="002D2FBA">
        <w:t>$authResult = Connect-AzureAD</w:t>
      </w:r>
    </w:p>
    <w:p w14:paraId="790B6070" w14:textId="54A6ADC9" w:rsidR="00642B4B" w:rsidRDefault="00642B4B" w:rsidP="00642B4B">
      <w:pPr>
        <w:pStyle w:val="LabStepNumberedLevel2"/>
      </w:pPr>
      <w:r>
        <w:t xml:space="preserve">After that, the script creates a new Azure AD security group in your Azure AD tenant named </w:t>
      </w:r>
      <w:r w:rsidRPr="00642B4B">
        <w:rPr>
          <w:b/>
          <w:bCs/>
        </w:rPr>
        <w:t>Power BI Apps</w:t>
      </w:r>
      <w:r>
        <w:t>.</w:t>
      </w:r>
    </w:p>
    <w:p w14:paraId="6381A530" w14:textId="77777777" w:rsidR="00642B4B" w:rsidRDefault="00642B4B" w:rsidP="00642B4B">
      <w:pPr>
        <w:pStyle w:val="LabStepCodeBlockLevel2"/>
      </w:pPr>
      <w:r>
        <w:t>$adSecurityGroupName = "Power BI Apps"</w:t>
      </w:r>
    </w:p>
    <w:p w14:paraId="7FAB1B12" w14:textId="77777777" w:rsidR="00642B4B" w:rsidRDefault="00642B4B" w:rsidP="00642B4B">
      <w:pPr>
        <w:pStyle w:val="LabStepCodeBlockLevel2"/>
      </w:pPr>
    </w:p>
    <w:p w14:paraId="623A6C4F" w14:textId="77777777" w:rsidR="00642B4B" w:rsidRDefault="00642B4B" w:rsidP="00642B4B">
      <w:pPr>
        <w:pStyle w:val="LabStepCodeBlockLevel2"/>
      </w:pPr>
      <w:r>
        <w:t>$adSecurityGroup = New-AzureADGroup `</w:t>
      </w:r>
    </w:p>
    <w:p w14:paraId="765A0CC1" w14:textId="77777777" w:rsidR="00642B4B" w:rsidRDefault="00642B4B" w:rsidP="00642B4B">
      <w:pPr>
        <w:pStyle w:val="LabStepCodeBlockLevel2"/>
      </w:pPr>
      <w:r>
        <w:t xml:space="preserve">                    -DisplayName $adSecurityGroupName `</w:t>
      </w:r>
    </w:p>
    <w:p w14:paraId="77A84431" w14:textId="77777777" w:rsidR="00642B4B" w:rsidRDefault="00642B4B" w:rsidP="00642B4B">
      <w:pPr>
        <w:pStyle w:val="LabStepCodeBlockLevel2"/>
      </w:pPr>
      <w:r>
        <w:t xml:space="preserve">                    -SecurityEnabled $true `</w:t>
      </w:r>
    </w:p>
    <w:p w14:paraId="0D4D0437" w14:textId="77777777" w:rsidR="00642B4B" w:rsidRDefault="00642B4B" w:rsidP="00642B4B">
      <w:pPr>
        <w:pStyle w:val="LabStepCodeBlockLevel2"/>
      </w:pPr>
      <w:r>
        <w:t xml:space="preserve">                    -MailEnabled $false `</w:t>
      </w:r>
    </w:p>
    <w:p w14:paraId="5EA7618F" w14:textId="77777777" w:rsidR="00642B4B" w:rsidRDefault="00642B4B" w:rsidP="00642B4B">
      <w:pPr>
        <w:pStyle w:val="LabStepCodeBlockLevel2"/>
      </w:pPr>
      <w:r>
        <w:t xml:space="preserve">                    -MailNickName notSet</w:t>
      </w:r>
    </w:p>
    <w:p w14:paraId="565691E6" w14:textId="77777777" w:rsidR="00642B4B" w:rsidRDefault="00642B4B" w:rsidP="00642B4B">
      <w:pPr>
        <w:pStyle w:val="LabStepCodeBlockLevel2"/>
      </w:pPr>
    </w:p>
    <w:p w14:paraId="0715D789" w14:textId="5228146C" w:rsidR="00642B4B" w:rsidRDefault="00642B4B" w:rsidP="00642B4B">
      <w:pPr>
        <w:pStyle w:val="LabStepCodeBlockLevel2"/>
      </w:pPr>
      <w:r>
        <w:t>$adSecurityGroup | Format-Table DisplayName, ObjectId</w:t>
      </w:r>
    </w:p>
    <w:p w14:paraId="0C5A1048" w14:textId="0F256731" w:rsidR="00642B4B" w:rsidRPr="00642B4B" w:rsidRDefault="00642B4B" w:rsidP="00642B4B">
      <w:pPr>
        <w:pStyle w:val="LabStepNumberedLevel2"/>
      </w:pPr>
      <w:r w:rsidRPr="00642B4B">
        <w:t xml:space="preserve">Execute </w:t>
      </w:r>
      <w:r w:rsidRPr="00294D52">
        <w:rPr>
          <w:b/>
          <w:bCs/>
        </w:rPr>
        <w:t>Create-AzureAD</w:t>
      </w:r>
      <w:r w:rsidR="00294D52" w:rsidRPr="00294D52">
        <w:rPr>
          <w:b/>
          <w:bCs/>
        </w:rPr>
        <w:t>-Group</w:t>
      </w:r>
      <w:r w:rsidRPr="00294D52">
        <w:rPr>
          <w:b/>
          <w:bCs/>
        </w:rPr>
        <w:t>.ps1</w:t>
      </w:r>
      <w:r w:rsidRPr="00642B4B">
        <w:t>.using the Windows PowerShell ISE or the Windows PowerShell command line.</w:t>
      </w:r>
    </w:p>
    <w:p w14:paraId="762F501A" w14:textId="77777777" w:rsidR="00642B4B" w:rsidRPr="00642B4B" w:rsidRDefault="00642B4B" w:rsidP="00642B4B">
      <w:pPr>
        <w:pStyle w:val="LabStepNumberedLevel2"/>
      </w:pPr>
      <w:r w:rsidRPr="00642B4B">
        <w:t>When prompted for credentials, log in with an Azure AD user account in the same tenant where you are using Power BI.</w:t>
      </w:r>
    </w:p>
    <w:p w14:paraId="4170B4BD" w14:textId="44746876" w:rsidR="00642B4B" w:rsidRPr="00642B4B" w:rsidRDefault="00632DC0" w:rsidP="00632DC0">
      <w:pPr>
        <w:pStyle w:val="LabStepScreenshotLevel2"/>
      </w:pPr>
      <w:r>
        <w:drawing>
          <wp:inline distT="0" distB="0" distL="0" distR="0" wp14:anchorId="30D634E2" wp14:editId="6DC66861">
            <wp:extent cx="4670467" cy="2791468"/>
            <wp:effectExtent l="19050" t="19050" r="1587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442" cy="2804602"/>
                    </a:xfrm>
                    <a:prstGeom prst="rect">
                      <a:avLst/>
                    </a:prstGeom>
                    <a:noFill/>
                    <a:ln>
                      <a:solidFill>
                        <a:schemeClr val="tx1">
                          <a:lumMod val="50000"/>
                          <a:lumOff val="50000"/>
                        </a:schemeClr>
                      </a:solidFill>
                    </a:ln>
                  </pic:spPr>
                </pic:pic>
              </a:graphicData>
            </a:graphic>
          </wp:inline>
        </w:drawing>
      </w:r>
    </w:p>
    <w:p w14:paraId="0612820B" w14:textId="405CC14E" w:rsidR="00642B4B" w:rsidRPr="00642B4B" w:rsidRDefault="00642B4B" w:rsidP="00642B4B">
      <w:pPr>
        <w:pStyle w:val="LabStepNumbered"/>
      </w:pPr>
      <w:r w:rsidRPr="00642B4B">
        <w:lastRenderedPageBreak/>
        <w:t>Use the Azure portal to verify the new Azure AD group named Power BI Apps has been created.</w:t>
      </w:r>
    </w:p>
    <w:p w14:paraId="0F139BA4" w14:textId="77777777" w:rsidR="00642B4B" w:rsidRDefault="00642B4B" w:rsidP="00642B4B">
      <w:pPr>
        <w:pStyle w:val="LabStepNumberedLevel2"/>
        <w:numPr>
          <w:ilvl w:val="1"/>
          <w:numId w:val="3"/>
        </w:numPr>
      </w:pPr>
      <w:r>
        <w:t xml:space="preserve">Navigate to the </w:t>
      </w:r>
      <w:r w:rsidRPr="0006093B">
        <w:rPr>
          <w:b/>
        </w:rPr>
        <w:t>All groups</w:t>
      </w:r>
      <w:r>
        <w:t xml:space="preserve"> blade of the Azure AD portal using the following URL.</w:t>
      </w:r>
    </w:p>
    <w:p w14:paraId="7E46AC87" w14:textId="77777777" w:rsidR="00642B4B" w:rsidRDefault="004B7F77" w:rsidP="00642B4B">
      <w:pPr>
        <w:pStyle w:val="LabStepCodeBlockLevel2"/>
      </w:pPr>
      <w:hyperlink r:id="rId21" w:anchor="blade/Microsoft_AAD_IAM/GroupsManagementMenuBlade/AllGroups" w:history="1">
        <w:r w:rsidR="00642B4B" w:rsidRPr="007132D5">
          <w:rPr>
            <w:rStyle w:val="Hyperlink"/>
          </w:rPr>
          <w:t>https://portal.azure.com/#blade/Microsoft_AAD_IAM/GroupsManagementMenuBlade/AllGroups</w:t>
        </w:r>
      </w:hyperlink>
    </w:p>
    <w:p w14:paraId="7855C1F5" w14:textId="77777777" w:rsidR="00642B4B" w:rsidRDefault="00642B4B" w:rsidP="00642B4B">
      <w:pPr>
        <w:pStyle w:val="LabStepNumberedLevel2"/>
        <w:numPr>
          <w:ilvl w:val="1"/>
          <w:numId w:val="3"/>
        </w:numPr>
      </w:pPr>
      <w:r>
        <w:t xml:space="preserve">Verify that you can see the new Azure AD security group named </w:t>
      </w:r>
      <w:r w:rsidRPr="007132D5">
        <w:rPr>
          <w:b/>
        </w:rPr>
        <w:t>Power BI Apps</w:t>
      </w:r>
      <w:r>
        <w:t>.</w:t>
      </w:r>
    </w:p>
    <w:p w14:paraId="0CFECB38" w14:textId="3AAB930A" w:rsidR="00642B4B" w:rsidRDefault="00632DC0" w:rsidP="00642B4B">
      <w:pPr>
        <w:pStyle w:val="LabStepScreenshotLevel2"/>
      </w:pPr>
      <w:r>
        <w:drawing>
          <wp:inline distT="0" distB="0" distL="0" distR="0" wp14:anchorId="253A815D" wp14:editId="496EE2FE">
            <wp:extent cx="4403558" cy="1055631"/>
            <wp:effectExtent l="19050" t="19050" r="165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2964" cy="1060283"/>
                    </a:xfrm>
                    <a:prstGeom prst="rect">
                      <a:avLst/>
                    </a:prstGeom>
                    <a:noFill/>
                    <a:ln>
                      <a:solidFill>
                        <a:schemeClr val="tx1">
                          <a:lumMod val="50000"/>
                          <a:lumOff val="50000"/>
                        </a:schemeClr>
                      </a:solidFill>
                    </a:ln>
                  </pic:spPr>
                </pic:pic>
              </a:graphicData>
            </a:graphic>
          </wp:inline>
        </w:drawing>
      </w:r>
    </w:p>
    <w:p w14:paraId="25C6D686" w14:textId="77777777" w:rsidR="00642B4B" w:rsidRDefault="00642B4B" w:rsidP="00642B4B">
      <w:pPr>
        <w:pStyle w:val="LabStepNumbered"/>
        <w:numPr>
          <w:ilvl w:val="0"/>
          <w:numId w:val="2"/>
        </w:numPr>
      </w:pPr>
      <w:r>
        <w:t xml:space="preserve">Enable the </w:t>
      </w:r>
      <w:r w:rsidRPr="00576D39">
        <w:rPr>
          <w:b/>
        </w:rPr>
        <w:t>Allow service principals to use Power BI APIs</w:t>
      </w:r>
      <w:r>
        <w:t xml:space="preserve"> setting and configure it with the </w:t>
      </w:r>
      <w:r w:rsidRPr="00576D39">
        <w:rPr>
          <w:b/>
        </w:rPr>
        <w:t>Power BI Apps</w:t>
      </w:r>
      <w:r>
        <w:t xml:space="preserve"> security group.</w:t>
      </w:r>
    </w:p>
    <w:p w14:paraId="5820887A" w14:textId="77777777" w:rsidR="00642B4B" w:rsidRDefault="00642B4B" w:rsidP="00642B4B">
      <w:pPr>
        <w:pStyle w:val="LabStepNumberedLevel2"/>
        <w:numPr>
          <w:ilvl w:val="1"/>
          <w:numId w:val="2"/>
        </w:numPr>
      </w:pPr>
      <w:r>
        <w:t xml:space="preserve">Navigate to the Power BI portal at </w:t>
      </w:r>
      <w:hyperlink r:id="rId23" w:history="1">
        <w:r w:rsidRPr="00742241">
          <w:rPr>
            <w:rStyle w:val="Hyperlink"/>
          </w:rPr>
          <w:t>https://app.powerbi.com</w:t>
        </w:r>
      </w:hyperlink>
      <w:r>
        <w:t xml:space="preserve">. </w:t>
      </w:r>
    </w:p>
    <w:p w14:paraId="73209A31" w14:textId="77777777" w:rsidR="00642B4B" w:rsidRDefault="00642B4B" w:rsidP="00642B4B">
      <w:pPr>
        <w:pStyle w:val="LabStepNumberedLevel2"/>
        <w:numPr>
          <w:ilvl w:val="1"/>
          <w:numId w:val="2"/>
        </w:numPr>
      </w:pPr>
      <w:r>
        <w:t xml:space="preserve">Drop down the </w:t>
      </w:r>
      <w:r w:rsidRPr="00F0553A">
        <w:rPr>
          <w:b/>
        </w:rPr>
        <w:t>Settings</w:t>
      </w:r>
      <w:r>
        <w:t xml:space="preserve"> menu and select the navigation command for the </w:t>
      </w:r>
      <w:r w:rsidRPr="00576D39">
        <w:rPr>
          <w:b/>
        </w:rPr>
        <w:t>Admin portal</w:t>
      </w:r>
      <w:r>
        <w:t>.</w:t>
      </w:r>
    </w:p>
    <w:p w14:paraId="44C83CE4" w14:textId="273B5EC5" w:rsidR="00642B4B" w:rsidRDefault="00632DC0" w:rsidP="00642B4B">
      <w:pPr>
        <w:pStyle w:val="LabStepScreenshotLevel2"/>
      </w:pPr>
      <w:r>
        <w:drawing>
          <wp:inline distT="0" distB="0" distL="0" distR="0" wp14:anchorId="49B10033" wp14:editId="15CE3B7A">
            <wp:extent cx="5526505" cy="1015951"/>
            <wp:effectExtent l="19050" t="19050" r="1714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771" cy="1019309"/>
                    </a:xfrm>
                    <a:prstGeom prst="rect">
                      <a:avLst/>
                    </a:prstGeom>
                    <a:noFill/>
                    <a:ln>
                      <a:solidFill>
                        <a:schemeClr val="tx1">
                          <a:lumMod val="50000"/>
                          <a:lumOff val="50000"/>
                        </a:schemeClr>
                      </a:solidFill>
                    </a:ln>
                  </pic:spPr>
                </pic:pic>
              </a:graphicData>
            </a:graphic>
          </wp:inline>
        </w:drawing>
      </w:r>
    </w:p>
    <w:p w14:paraId="50D4D0AB" w14:textId="77777777" w:rsidR="00642B4B" w:rsidRDefault="00642B4B" w:rsidP="00642B4B">
      <w:pPr>
        <w:pStyle w:val="LabStepNumberedLevel2"/>
        <w:numPr>
          <w:ilvl w:val="1"/>
          <w:numId w:val="2"/>
        </w:numPr>
      </w:pPr>
      <w:r>
        <w:t xml:space="preserve">In the Power BI Admin portal, click the </w:t>
      </w:r>
      <w:r w:rsidRPr="00576D39">
        <w:rPr>
          <w:b/>
        </w:rPr>
        <w:t>Tenant settings</w:t>
      </w:r>
      <w:r>
        <w:t xml:space="preserve"> link on the left.</w:t>
      </w:r>
    </w:p>
    <w:p w14:paraId="0F5601CC" w14:textId="695D272D" w:rsidR="00642B4B" w:rsidRDefault="00632DC0" w:rsidP="00642B4B">
      <w:pPr>
        <w:pStyle w:val="LabStepScreenshotLevel2"/>
      </w:pPr>
      <w:r>
        <w:drawing>
          <wp:inline distT="0" distB="0" distL="0" distR="0" wp14:anchorId="2C327C7A" wp14:editId="5A00D4B7">
            <wp:extent cx="2330567" cy="1496929"/>
            <wp:effectExtent l="19050" t="19050" r="1270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059"/>
                    <a:stretch/>
                  </pic:blipFill>
                  <pic:spPr bwMode="auto">
                    <a:xfrm>
                      <a:off x="0" y="0"/>
                      <a:ext cx="2346725" cy="150730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FA222" w14:textId="77777777" w:rsidR="00642B4B" w:rsidRDefault="00642B4B" w:rsidP="00642B4B">
      <w:pPr>
        <w:pStyle w:val="LabStepNumberedLevel2"/>
        <w:numPr>
          <w:ilvl w:val="1"/>
          <w:numId w:val="2"/>
        </w:numPr>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E4BE6F1" w14:textId="77777777" w:rsidR="00642B4B" w:rsidRDefault="00642B4B" w:rsidP="00642B4B">
      <w:pPr>
        <w:pStyle w:val="LabStepScreenshotLevel2"/>
      </w:pPr>
      <w:r>
        <w:drawing>
          <wp:inline distT="0" distB="0" distL="0" distR="0" wp14:anchorId="0D2FEDDF" wp14:editId="0D85CC6E">
            <wp:extent cx="3334791" cy="2026319"/>
            <wp:effectExtent l="19050" t="19050" r="18415" b="120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828" cy="2091358"/>
                    </a:xfrm>
                    <a:prstGeom prst="rect">
                      <a:avLst/>
                    </a:prstGeom>
                    <a:noFill/>
                    <a:ln>
                      <a:solidFill>
                        <a:schemeClr val="tx1"/>
                      </a:solidFill>
                    </a:ln>
                  </pic:spPr>
                </pic:pic>
              </a:graphicData>
            </a:graphic>
          </wp:inline>
        </w:drawing>
      </w:r>
    </w:p>
    <w:p w14:paraId="30E7774E" w14:textId="77777777" w:rsidR="00642B4B" w:rsidRDefault="00642B4B" w:rsidP="00642B4B">
      <w:pPr>
        <w:pStyle w:val="LabStepNumberedLevel2"/>
        <w:numPr>
          <w:ilvl w:val="1"/>
          <w:numId w:val="2"/>
        </w:numPr>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3AD8B750" w14:textId="77777777" w:rsidR="00642B4B" w:rsidRDefault="00642B4B" w:rsidP="00642B4B">
      <w:pPr>
        <w:pStyle w:val="LabStepScreenshotLevel2"/>
      </w:pPr>
      <w:r>
        <w:drawing>
          <wp:inline distT="0" distB="0" distL="0" distR="0" wp14:anchorId="659D892C" wp14:editId="655A80FA">
            <wp:extent cx="2595813" cy="1202652"/>
            <wp:effectExtent l="19050" t="19050" r="1460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704" cy="1237812"/>
                    </a:xfrm>
                    <a:prstGeom prst="rect">
                      <a:avLst/>
                    </a:prstGeom>
                    <a:noFill/>
                    <a:ln>
                      <a:solidFill>
                        <a:schemeClr val="tx1"/>
                      </a:solidFill>
                    </a:ln>
                  </pic:spPr>
                </pic:pic>
              </a:graphicData>
            </a:graphic>
          </wp:inline>
        </w:drawing>
      </w:r>
    </w:p>
    <w:p w14:paraId="26FD58F2" w14:textId="77777777" w:rsidR="00642B4B" w:rsidRDefault="00642B4B" w:rsidP="00642B4B">
      <w:pPr>
        <w:pStyle w:val="LabStepNumberedLevel2"/>
        <w:numPr>
          <w:ilvl w:val="1"/>
          <w:numId w:val="2"/>
        </w:numPr>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604A106E" w14:textId="77777777" w:rsidR="00642B4B" w:rsidRDefault="00642B4B" w:rsidP="00642B4B">
      <w:pPr>
        <w:pStyle w:val="LabStepScreenshotLevel2"/>
      </w:pPr>
      <w:r>
        <w:drawing>
          <wp:inline distT="0" distB="0" distL="0" distR="0" wp14:anchorId="23A6F082" wp14:editId="0A29559C">
            <wp:extent cx="3092383" cy="1232235"/>
            <wp:effectExtent l="19050" t="19050" r="13335" b="2540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231" cy="1279593"/>
                    </a:xfrm>
                    <a:prstGeom prst="rect">
                      <a:avLst/>
                    </a:prstGeom>
                    <a:noFill/>
                    <a:ln>
                      <a:solidFill>
                        <a:schemeClr val="tx1"/>
                      </a:solidFill>
                    </a:ln>
                  </pic:spPr>
                </pic:pic>
              </a:graphicData>
            </a:graphic>
          </wp:inline>
        </w:drawing>
      </w:r>
    </w:p>
    <w:p w14:paraId="146547F8" w14:textId="77777777" w:rsidR="00642B4B" w:rsidRDefault="00642B4B" w:rsidP="00642B4B">
      <w:pPr>
        <w:pStyle w:val="LabStepNumberedLevel2"/>
        <w:numPr>
          <w:ilvl w:val="1"/>
          <w:numId w:val="2"/>
        </w:numPr>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0C86C02D" w14:textId="77777777" w:rsidR="00642B4B" w:rsidRDefault="00642B4B" w:rsidP="0072638F">
      <w:pPr>
        <w:pStyle w:val="LabStepScreenshotLevel2"/>
        <w:pBdr>
          <w:bottom w:val="single" w:sz="4" w:space="0" w:color="FFFFFF" w:themeColor="background1"/>
        </w:pBdr>
      </w:pPr>
      <w:r>
        <w:drawing>
          <wp:inline distT="0" distB="0" distL="0" distR="0" wp14:anchorId="0C8F92CE" wp14:editId="693E526B">
            <wp:extent cx="2752199" cy="797661"/>
            <wp:effectExtent l="19050" t="19050" r="10160" b="215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9621" cy="851981"/>
                    </a:xfrm>
                    <a:prstGeom prst="rect">
                      <a:avLst/>
                    </a:prstGeom>
                    <a:noFill/>
                    <a:ln>
                      <a:solidFill>
                        <a:schemeClr val="tx1"/>
                      </a:solidFill>
                    </a:ln>
                  </pic:spPr>
                </pic:pic>
              </a:graphicData>
            </a:graphic>
          </wp:inline>
        </w:drawing>
      </w:r>
    </w:p>
    <w:p w14:paraId="288731FA" w14:textId="77777777" w:rsidR="00642B4B" w:rsidRDefault="00642B4B" w:rsidP="00642B4B">
      <w:pPr>
        <w:pStyle w:val="LabStepNumberedLevel2"/>
        <w:numPr>
          <w:ilvl w:val="1"/>
          <w:numId w:val="2"/>
        </w:numPr>
      </w:pPr>
      <w:r>
        <w:t>You will see a notification indicating it may take up to 15 minutes until your tenant recognizes your configuration changes.</w:t>
      </w:r>
    </w:p>
    <w:p w14:paraId="6594FD10" w14:textId="77777777" w:rsidR="00642B4B" w:rsidRDefault="00642B4B" w:rsidP="00642B4B">
      <w:pPr>
        <w:pStyle w:val="LabStepScreenshotLevel2"/>
      </w:pPr>
      <w:r>
        <w:drawing>
          <wp:inline distT="0" distB="0" distL="0" distR="0" wp14:anchorId="3A420490" wp14:editId="2AC48A67">
            <wp:extent cx="3582403" cy="641748"/>
            <wp:effectExtent l="19050" t="19050" r="1841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9060" cy="657272"/>
                    </a:xfrm>
                    <a:prstGeom prst="rect">
                      <a:avLst/>
                    </a:prstGeom>
                    <a:noFill/>
                    <a:ln>
                      <a:solidFill>
                        <a:schemeClr val="tx1"/>
                      </a:solidFill>
                    </a:ln>
                  </pic:spPr>
                </pic:pic>
              </a:graphicData>
            </a:graphic>
          </wp:inline>
        </w:drawing>
      </w:r>
    </w:p>
    <w:p w14:paraId="3FEA1D52" w14:textId="5B63757F" w:rsidR="00642B4B" w:rsidRDefault="00294D52" w:rsidP="00632DC0">
      <w:pPr>
        <w:pStyle w:val="LabExerciseCallout"/>
      </w:pPr>
      <w:r>
        <w:t xml:space="preserve">The previous step is required </w:t>
      </w:r>
      <w:r w:rsidR="00145B91">
        <w:t xml:space="preserve">because you must </w:t>
      </w:r>
      <w:r>
        <w:t xml:space="preserve">configure </w:t>
      </w:r>
      <w:r w:rsidR="00145B91">
        <w:t xml:space="preserve">the Power BI Service instance in your Azure AD </w:t>
      </w:r>
      <w:r>
        <w:t xml:space="preserve">tenant </w:t>
      </w:r>
      <w:r w:rsidR="00145B91">
        <w:t xml:space="preserve">to support API access by a service principal which is used in </w:t>
      </w:r>
      <w:r>
        <w:t xml:space="preserve">app-owns-data embedding. By default, any code running as a service principal is not allowed to call the Power BI Service API. </w:t>
      </w:r>
      <w:r w:rsidR="00145B91">
        <w:t xml:space="preserve">In the next step you will create </w:t>
      </w:r>
      <w:r w:rsidR="002864C3">
        <w:t>a new Azure AD app</w:t>
      </w:r>
      <w:r w:rsidR="00145B91">
        <w:t>lication</w:t>
      </w:r>
      <w:r w:rsidR="002864C3">
        <w:t xml:space="preserve"> and </w:t>
      </w:r>
      <w:r w:rsidR="00145B91">
        <w:t xml:space="preserve">add </w:t>
      </w:r>
      <w:r w:rsidR="002864C3">
        <w:t xml:space="preserve">its service principal to the Azure AD group named </w:t>
      </w:r>
      <w:r w:rsidR="002864C3" w:rsidRPr="002864C3">
        <w:rPr>
          <w:b/>
          <w:bCs/>
        </w:rPr>
        <w:t>Power BI Apps</w:t>
      </w:r>
      <w:r w:rsidR="00145B91">
        <w:rPr>
          <w:b/>
          <w:bCs/>
        </w:rPr>
        <w:t xml:space="preserve">. </w:t>
      </w:r>
      <w:r w:rsidR="00145B91" w:rsidRPr="00145B91">
        <w:t>This is turn</w:t>
      </w:r>
      <w:r w:rsidR="00145B91">
        <w:rPr>
          <w:b/>
          <w:bCs/>
        </w:rPr>
        <w:t xml:space="preserve"> </w:t>
      </w:r>
      <w:r w:rsidR="002864C3">
        <w:t xml:space="preserve">will make it possible for </w:t>
      </w:r>
      <w:r w:rsidR="00145B91">
        <w:t xml:space="preserve">your application </w:t>
      </w:r>
      <w:r w:rsidR="002864C3">
        <w:t>to call the Power BI Service API with an app-only identity.</w:t>
      </w:r>
    </w:p>
    <w:p w14:paraId="1EAAF4B9" w14:textId="2ADCF0B7" w:rsidR="00642B4B" w:rsidRDefault="00642B4B" w:rsidP="00642B4B">
      <w:pPr>
        <w:pStyle w:val="LabStepNumbered"/>
      </w:pPr>
      <w:r>
        <w:t xml:space="preserve">Execute the PowerShell script named </w:t>
      </w:r>
      <w:r w:rsidRPr="00E6537E">
        <w:rPr>
          <w:b/>
          <w:bCs/>
        </w:rPr>
        <w:t>Create</w:t>
      </w:r>
      <w:r>
        <w:rPr>
          <w:b/>
          <w:bCs/>
        </w:rPr>
        <w:t>-</w:t>
      </w:r>
      <w:r w:rsidRPr="00E6537E">
        <w:rPr>
          <w:b/>
          <w:bCs/>
        </w:rPr>
        <w:t>AzureAD</w:t>
      </w:r>
      <w:r>
        <w:rPr>
          <w:b/>
          <w:bCs/>
        </w:rPr>
        <w:t>-</w:t>
      </w:r>
      <w:r w:rsidRPr="00E6537E">
        <w:rPr>
          <w:b/>
          <w:bCs/>
        </w:rPr>
        <w:t>Application.ps1</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3AAFD228" w:rsidR="0064762A" w:rsidRDefault="0064762A" w:rsidP="0064762A">
      <w:pPr>
        <w:pStyle w:val="LabStepCodeBlockLevel2"/>
      </w:pPr>
      <w:r>
        <w:t>$appDisplayName = "</w:t>
      </w:r>
      <w:r w:rsidR="002864C3">
        <w:t>App</w:t>
      </w:r>
      <w:r>
        <w:t>-Owns-Data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lastRenderedPageBreak/>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A78C672" w14:textId="47409A61" w:rsidR="002864C3" w:rsidRDefault="002864C3" w:rsidP="0064762A">
      <w:pPr>
        <w:pStyle w:val="LabStepNumberedLevel2"/>
      </w:pPr>
      <w:r>
        <w:t>Moving down, you should see code which determines the Object ID for the service principal of the new application..</w:t>
      </w:r>
    </w:p>
    <w:p w14:paraId="674642FD" w14:textId="77777777" w:rsidR="002864C3" w:rsidRPr="002864C3" w:rsidRDefault="002864C3" w:rsidP="002864C3">
      <w:pPr>
        <w:pStyle w:val="LabStepCodeBlockLevel2"/>
        <w:rPr>
          <w:color w:val="595959" w:themeColor="text1" w:themeTint="A6"/>
        </w:rPr>
      </w:pPr>
      <w:r w:rsidRPr="002864C3">
        <w:rPr>
          <w:color w:val="595959" w:themeColor="text1" w:themeTint="A6"/>
        </w:rPr>
        <w:t xml:space="preserve"># create applicaiton's service principal </w:t>
      </w:r>
    </w:p>
    <w:p w14:paraId="0D84D2BC" w14:textId="77777777" w:rsidR="002864C3" w:rsidRDefault="002864C3" w:rsidP="002864C3">
      <w:pPr>
        <w:pStyle w:val="LabStepCodeBlockLevel2"/>
      </w:pPr>
      <w:r>
        <w:t>$appId = $aadApplication.AppId</w:t>
      </w:r>
    </w:p>
    <w:p w14:paraId="3B951C36" w14:textId="77777777" w:rsidR="002864C3" w:rsidRDefault="002864C3" w:rsidP="002864C3">
      <w:pPr>
        <w:pStyle w:val="LabStepCodeBlockLevel2"/>
      </w:pPr>
      <w:r>
        <w:t>$appObjectId = $aadApplication.ObjectId</w:t>
      </w:r>
    </w:p>
    <w:p w14:paraId="62681A02" w14:textId="77777777" w:rsidR="002864C3" w:rsidRDefault="002864C3" w:rsidP="002864C3">
      <w:pPr>
        <w:pStyle w:val="LabStepCodeBlockLevel2"/>
      </w:pPr>
      <w:r>
        <w:t>$serviceServicePrincipal = New-AzureADServicePrincipal -AppId $appId</w:t>
      </w:r>
    </w:p>
    <w:p w14:paraId="631E5D59" w14:textId="4EBAA920" w:rsidR="002864C3" w:rsidRDefault="002864C3" w:rsidP="002864C3">
      <w:pPr>
        <w:pStyle w:val="LabStepCodeBlockLevel2"/>
      </w:pPr>
      <w:r>
        <w:t>$serviceServicePrincipalObjectId = $serviceServicePrincipal.ObjectId</w:t>
      </w:r>
    </w:p>
    <w:p w14:paraId="44F1CD8F" w14:textId="788DDC27" w:rsidR="002864C3" w:rsidRDefault="0072638F" w:rsidP="0064762A">
      <w:pPr>
        <w:pStyle w:val="LabStepNumberedLevel2"/>
      </w:pPr>
      <w:r>
        <w:t xml:space="preserve">Below that code there is code which add the service principal to the Azure AD security group named </w:t>
      </w:r>
      <w:r w:rsidRPr="0072638F">
        <w:rPr>
          <w:b/>
          <w:bCs/>
        </w:rPr>
        <w:t>Power BI Apps</w:t>
      </w:r>
      <w:r>
        <w:t>.</w:t>
      </w:r>
    </w:p>
    <w:p w14:paraId="256A6614" w14:textId="77777777" w:rsidR="002864C3" w:rsidRPr="002864C3" w:rsidRDefault="002864C3" w:rsidP="002864C3">
      <w:pPr>
        <w:pStyle w:val="LabStepCodeBlockLevel2"/>
        <w:rPr>
          <w:color w:val="595959" w:themeColor="text1" w:themeTint="A6"/>
        </w:rPr>
      </w:pPr>
      <w:r w:rsidRPr="002864C3">
        <w:rPr>
          <w:color w:val="595959" w:themeColor="text1" w:themeTint="A6"/>
        </w:rPr>
        <w:t># add the service princiapl to Azure AD security group named 'Power BI Apps'</w:t>
      </w:r>
    </w:p>
    <w:p w14:paraId="7DDAC9E1" w14:textId="77777777" w:rsidR="002864C3" w:rsidRPr="002864C3" w:rsidRDefault="002864C3" w:rsidP="002864C3">
      <w:pPr>
        <w:pStyle w:val="LabStepCodeBlockLevel2"/>
        <w:rPr>
          <w:color w:val="auto"/>
        </w:rPr>
      </w:pPr>
      <w:r w:rsidRPr="002864C3">
        <w:rPr>
          <w:color w:val="auto"/>
        </w:rPr>
        <w:t>$adSecurityGroupName = "Power BI Apps"</w:t>
      </w:r>
    </w:p>
    <w:p w14:paraId="4D7FBAEB" w14:textId="77777777" w:rsidR="002864C3" w:rsidRPr="002864C3" w:rsidRDefault="002864C3" w:rsidP="002864C3">
      <w:pPr>
        <w:pStyle w:val="LabStepCodeBlockLevel2"/>
        <w:rPr>
          <w:color w:val="auto"/>
        </w:rPr>
      </w:pPr>
      <w:r w:rsidRPr="002864C3">
        <w:rPr>
          <w:color w:val="auto"/>
        </w:rPr>
        <w:t>$adSecurityGroup = Get-AzureADGroup -Filter "DisplayName eq '$adSecurityGroupName'"</w:t>
      </w:r>
    </w:p>
    <w:p w14:paraId="38329EB7" w14:textId="77777777" w:rsidR="002864C3" w:rsidRPr="002864C3" w:rsidRDefault="002864C3" w:rsidP="002864C3">
      <w:pPr>
        <w:pStyle w:val="LabStepCodeBlockLevel2"/>
        <w:rPr>
          <w:color w:val="auto"/>
        </w:rPr>
      </w:pPr>
      <w:r w:rsidRPr="002864C3">
        <w:rPr>
          <w:color w:val="auto"/>
        </w:rPr>
        <w:t>if($adSecurityGroup) {</w:t>
      </w:r>
    </w:p>
    <w:p w14:paraId="08FFA80D"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Add service principal of the new app as member of Power BI Apps group</w:t>
      </w:r>
    </w:p>
    <w:p w14:paraId="52DEBED5" w14:textId="77777777" w:rsidR="002864C3" w:rsidRPr="002864C3" w:rsidRDefault="002864C3" w:rsidP="002864C3">
      <w:pPr>
        <w:pStyle w:val="LabStepCodeBlockLevel2"/>
        <w:rPr>
          <w:color w:val="auto"/>
        </w:rPr>
      </w:pPr>
      <w:r w:rsidRPr="002864C3">
        <w:rPr>
          <w:color w:val="auto"/>
        </w:rPr>
        <w:t xml:space="preserve">    Add-AzureADGroupMember -ObjectId $($adSecurityGroup.ObjectId) `</w:t>
      </w:r>
    </w:p>
    <w:p w14:paraId="464BCF7D" w14:textId="77777777" w:rsidR="002864C3" w:rsidRPr="002864C3" w:rsidRDefault="002864C3" w:rsidP="002864C3">
      <w:pPr>
        <w:pStyle w:val="LabStepCodeBlockLevel2"/>
        <w:rPr>
          <w:color w:val="auto"/>
        </w:rPr>
      </w:pPr>
      <w:r w:rsidRPr="002864C3">
        <w:rPr>
          <w:color w:val="auto"/>
        </w:rPr>
        <w:t xml:space="preserve">                           -RefObjectId $($serviceServicePrincipalObjectId)</w:t>
      </w:r>
    </w:p>
    <w:p w14:paraId="6563CDA4" w14:textId="77777777" w:rsidR="002864C3" w:rsidRPr="002864C3" w:rsidRDefault="002864C3" w:rsidP="002864C3">
      <w:pPr>
        <w:pStyle w:val="LabStepCodeBlockLevel2"/>
        <w:rPr>
          <w:color w:val="auto"/>
        </w:rPr>
      </w:pPr>
    </w:p>
    <w:p w14:paraId="40D5079C"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Display members of the Power BI Apps group</w:t>
      </w:r>
    </w:p>
    <w:p w14:paraId="4791CF40" w14:textId="77777777" w:rsidR="002864C3" w:rsidRPr="002864C3" w:rsidRDefault="002864C3" w:rsidP="002864C3">
      <w:pPr>
        <w:pStyle w:val="LabStepCodeBlockLevel2"/>
        <w:rPr>
          <w:color w:val="auto"/>
        </w:rPr>
      </w:pPr>
      <w:r w:rsidRPr="002864C3">
        <w:rPr>
          <w:color w:val="auto"/>
        </w:rPr>
        <w:t xml:space="preserve">    Write-Host "Members of Azure AD group named $adSecurityGroupName"</w:t>
      </w:r>
    </w:p>
    <w:p w14:paraId="3FC8B373" w14:textId="77777777" w:rsidR="002864C3" w:rsidRPr="002864C3" w:rsidRDefault="002864C3" w:rsidP="002864C3">
      <w:pPr>
        <w:pStyle w:val="LabStepCodeBlockLevel2"/>
        <w:rPr>
          <w:color w:val="auto"/>
        </w:rPr>
      </w:pPr>
      <w:r w:rsidRPr="002864C3">
        <w:rPr>
          <w:color w:val="auto"/>
        </w:rPr>
        <w:t xml:space="preserve">    $members = Get-AzureADGroupMember -ObjectId $($adSecurityGroup.ObjectId) </w:t>
      </w:r>
    </w:p>
    <w:p w14:paraId="11991D85" w14:textId="77777777" w:rsidR="002864C3" w:rsidRPr="002864C3" w:rsidRDefault="002864C3" w:rsidP="002864C3">
      <w:pPr>
        <w:pStyle w:val="LabStepCodeBlockLevel2"/>
        <w:rPr>
          <w:color w:val="auto"/>
        </w:rPr>
      </w:pPr>
      <w:r w:rsidRPr="002864C3">
        <w:rPr>
          <w:color w:val="auto"/>
        </w:rPr>
        <w:t xml:space="preserve">    $members | Format-Table ObjectType, ObjectId, DisplayName</w:t>
      </w:r>
    </w:p>
    <w:p w14:paraId="155A3973" w14:textId="3A0E2985" w:rsidR="002864C3" w:rsidRDefault="002864C3" w:rsidP="002864C3">
      <w:pPr>
        <w:pStyle w:val="LabStepCodeBlockLevel2"/>
        <w:rPr>
          <w:color w:val="595959" w:themeColor="text1" w:themeTint="A6"/>
        </w:rPr>
      </w:pPr>
      <w:r w:rsidRPr="002864C3">
        <w:rPr>
          <w:color w:val="auto"/>
        </w:rPr>
        <w:t>}</w:t>
      </w:r>
    </w:p>
    <w:p w14:paraId="03F3FB48" w14:textId="69F707C4"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36D3B038" w14:textId="3A689430" w:rsidR="0072638F" w:rsidRDefault="0072638F" w:rsidP="0072638F">
      <w:pPr>
        <w:pStyle w:val="LabExerciseCallout"/>
      </w:pPr>
      <w:r>
        <w:t xml:space="preserve">Note you must execute this script using Windows PowerShell 5 and not PowerShell 7. This restriction is due to incompatibilities between PowerShell7 and the PowerShell module named </w:t>
      </w:r>
      <w:proofErr w:type="spellStart"/>
      <w:r w:rsidRPr="00886D11">
        <w:rPr>
          <w:b/>
          <w:bCs/>
        </w:rPr>
        <w:t>AzureAD</w:t>
      </w:r>
      <w:proofErr w:type="spellEnd"/>
      <w:r>
        <w:t>.</w:t>
      </w:r>
    </w:p>
    <w:p w14:paraId="41FBB7F2" w14:textId="014E605E" w:rsidR="0064762A" w:rsidRDefault="0064762A" w:rsidP="0064762A">
      <w:pPr>
        <w:pStyle w:val="LabStepNumberedLevel2"/>
      </w:pPr>
      <w:r>
        <w:t>When prompted for credentials, log in with an Azure AD user account in the same tenant where you are using Power BI.</w:t>
      </w:r>
    </w:p>
    <w:p w14:paraId="70CCA0FE" w14:textId="2A64D32C"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009B4388">
        <w:rPr>
          <w:b/>
          <w:bCs/>
        </w:rPr>
        <w:t>AppOwnsData</w:t>
      </w:r>
      <w:r w:rsidRPr="0058212D">
        <w:rPr>
          <w:b/>
          <w:bCs/>
        </w:rPr>
        <w:t>SampleApp.txt</w:t>
      </w:r>
      <w:r>
        <w:t>.</w:t>
      </w:r>
    </w:p>
    <w:p w14:paraId="7549278E" w14:textId="77777777" w:rsidR="0064762A" w:rsidRDefault="0064762A" w:rsidP="0064762A">
      <w:pPr>
        <w:pStyle w:val="LabStepScreenshotLevel2"/>
      </w:pPr>
      <w:r>
        <w:drawing>
          <wp:inline distT="0" distB="0" distL="0" distR="0" wp14:anchorId="3F6075C0" wp14:editId="78C6CE1C">
            <wp:extent cx="2657795" cy="1336508"/>
            <wp:effectExtent l="19050" t="19050" r="9525" b="165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313"/>
                    <a:stretch/>
                  </pic:blipFill>
                  <pic:spPr bwMode="auto">
                    <a:xfrm>
                      <a:off x="0" y="0"/>
                      <a:ext cx="2933249" cy="147502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F7963" w14:textId="77D100E5" w:rsidR="0064762A" w:rsidRPr="008052A1" w:rsidRDefault="0064762A" w:rsidP="00886D11">
      <w:pPr>
        <w:pStyle w:val="LabExerciseCallout"/>
      </w:pPr>
      <w:r>
        <w:t xml:space="preserve">You should leave the text file </w:t>
      </w:r>
      <w:r w:rsidR="009B4388">
        <w:rPr>
          <w:b/>
          <w:bCs/>
        </w:rPr>
        <w:t>AppOwnsData</w:t>
      </w:r>
      <w:r w:rsidRPr="0058212D">
        <w:rPr>
          <w:b/>
          <w:bCs/>
        </w:rPr>
        <w:t>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5DF60945"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sidR="009B4388">
        <w:rPr>
          <w:b/>
          <w:bCs/>
        </w:rPr>
        <w:t>AppOwnsData</w:t>
      </w:r>
      <w:proofErr w:type="spellEnd"/>
      <w:r>
        <w:t>.</w:t>
      </w:r>
    </w:p>
    <w:p w14:paraId="00779283" w14:textId="0314B90B" w:rsidR="006C6FCB" w:rsidRDefault="0072638F" w:rsidP="006C6FCB">
      <w:pPr>
        <w:pStyle w:val="LabStepScreenshotLevel2"/>
      </w:pPr>
      <w:r>
        <w:drawing>
          <wp:inline distT="0" distB="0" distL="0" distR="0" wp14:anchorId="783A69BE" wp14:editId="12CFF77D">
            <wp:extent cx="3004641" cy="854859"/>
            <wp:effectExtent l="19050" t="19050" r="2476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4945" cy="874861"/>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0706A60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9B4388">
        <w:rPr>
          <w:b/>
          <w:bCs/>
        </w:rPr>
        <w:t>AppOwnsData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2E97D3B2" w:rsidR="006C6FCB" w:rsidRDefault="006C6FCB" w:rsidP="006C6FCB">
      <w:pPr>
        <w:pStyle w:val="LabStepNumberedLevel2"/>
        <w:numPr>
          <w:ilvl w:val="1"/>
          <w:numId w:val="2"/>
        </w:numPr>
      </w:pPr>
      <w:r>
        <w:t xml:space="preserve">Once you have open the </w:t>
      </w:r>
      <w:proofErr w:type="spellStart"/>
      <w:r w:rsidR="009B4388">
        <w:rPr>
          <w:b/>
          <w:bCs/>
        </w:rPr>
        <w:t>AppOwnsData</w:t>
      </w:r>
      <w:proofErr w:type="spellEnd"/>
      <w:r>
        <w:t xml:space="preserve"> folder, close the </w:t>
      </w:r>
      <w:r w:rsidRPr="006F3AE5">
        <w:rPr>
          <w:b/>
          <w:bCs/>
        </w:rPr>
        <w:t>Welcome</w:t>
      </w:r>
      <w:r>
        <w:t xml:space="preserve"> page.</w:t>
      </w:r>
    </w:p>
    <w:p w14:paraId="564D1C1A" w14:textId="19F29F33" w:rsidR="006C6FCB" w:rsidRDefault="0072638F" w:rsidP="006C6FCB">
      <w:pPr>
        <w:pStyle w:val="LabStepScreenshotLevel2"/>
      </w:pPr>
      <w:r>
        <w:drawing>
          <wp:inline distT="0" distB="0" distL="0" distR="0" wp14:anchorId="787003C9" wp14:editId="0F105729">
            <wp:extent cx="4649767" cy="598571"/>
            <wp:effectExtent l="19050" t="19050" r="1778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458"/>
                    <a:stretch/>
                  </pic:blipFill>
                  <pic:spPr bwMode="auto">
                    <a:xfrm>
                      <a:off x="0" y="0"/>
                      <a:ext cx="4649767" cy="5985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2689BDBF" w:rsidR="006C6FCB" w:rsidRDefault="000E0143" w:rsidP="006C6FCB">
      <w:pPr>
        <w:pStyle w:val="LabStepScreenshotLevel2"/>
      </w:pPr>
      <w:r>
        <w:drawing>
          <wp:inline distT="0" distB="0" distL="0" distR="0" wp14:anchorId="5FCCE898" wp14:editId="39ED85B7">
            <wp:extent cx="5021179" cy="792695"/>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345" cy="796510"/>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42290EF7" w:rsidR="006C6FCB" w:rsidRDefault="000E0143" w:rsidP="006C6FCB">
      <w:pPr>
        <w:pStyle w:val="LabStepScreenshotLevel2"/>
      </w:pPr>
      <w:r>
        <w:drawing>
          <wp:inline distT="0" distB="0" distL="0" distR="0" wp14:anchorId="3C3000FB" wp14:editId="3FCEFAC4">
            <wp:extent cx="4735494" cy="1512429"/>
            <wp:effectExtent l="19050" t="19050" r="2730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440"/>
                    <a:stretch/>
                  </pic:blipFill>
                  <pic:spPr bwMode="auto">
                    <a:xfrm>
                      <a:off x="0" y="0"/>
                      <a:ext cx="4826249" cy="154141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D4B4F" w14:textId="77777777" w:rsidR="006C6FCB" w:rsidRDefault="006C6FCB" w:rsidP="00BA728A">
      <w:pPr>
        <w:pStyle w:val="LabStepNumberedLevel2"/>
      </w:pPr>
      <w:r>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lastRenderedPageBreak/>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38"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enabled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1D8BEA8D" w:rsidR="00991700" w:rsidRDefault="000E0143" w:rsidP="00991700">
      <w:pPr>
        <w:pStyle w:val="LabStepScreenshotLevel2"/>
      </w:pPr>
      <w:r>
        <w:drawing>
          <wp:inline distT="0" distB="0" distL="0" distR="0" wp14:anchorId="1BB1EA42" wp14:editId="0EC53DCE">
            <wp:extent cx="4020084" cy="1658285"/>
            <wp:effectExtent l="19050" t="19050" r="19050" b="184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314" cy="1685605"/>
                    </a:xfrm>
                    <a:prstGeom prst="rect">
                      <a:avLst/>
                    </a:prstGeom>
                    <a:ln>
                      <a:solidFill>
                        <a:schemeClr val="tx1">
                          <a:lumMod val="50000"/>
                          <a:lumOff val="50000"/>
                        </a:schemeClr>
                      </a:solidFill>
                    </a:ln>
                  </pic:spPr>
                </pic:pic>
              </a:graphicData>
            </a:graphic>
          </wp:inline>
        </w:drawing>
      </w:r>
    </w:p>
    <w:p w14:paraId="36161E39" w14:textId="47CA54BC" w:rsidR="00145B91" w:rsidRDefault="00D42720" w:rsidP="00145B91">
      <w:pPr>
        <w:pStyle w:val="LabStepNumberedLevel2"/>
      </w:pPr>
      <w:r>
        <w:t xml:space="preserve">Open the </w:t>
      </w:r>
      <w:proofErr w:type="spellStart"/>
      <w:r w:rsidRPr="00D42720">
        <w:rPr>
          <w:b/>
          <w:bCs/>
        </w:rPr>
        <w:t>AppOwnsData.csproj</w:t>
      </w:r>
      <w:proofErr w:type="spellEnd"/>
      <w:r>
        <w:t xml:space="preserve"> file and locate the reference to </w:t>
      </w:r>
      <w:proofErr w:type="spellStart"/>
      <w:r w:rsidRPr="00D42720">
        <w:rPr>
          <w:b/>
          <w:bCs/>
        </w:rPr>
        <w:t>Microsoft.Idebtity.Web</w:t>
      </w:r>
      <w:proofErr w:type="spellEnd"/>
      <w:r>
        <w:t xml:space="preserve"> and </w:t>
      </w:r>
      <w:proofErr w:type="spellStart"/>
      <w:r w:rsidRPr="00D42720">
        <w:rPr>
          <w:b/>
          <w:bCs/>
        </w:rPr>
        <w:t>Microsoft.Idebtity.Web.UI</w:t>
      </w:r>
      <w:proofErr w:type="spellEnd"/>
      <w:r>
        <w:t>.</w:t>
      </w:r>
    </w:p>
    <w:p w14:paraId="5005FE75" w14:textId="10FFAE6A" w:rsidR="00145B91" w:rsidRDefault="00145B91" w:rsidP="00145B91">
      <w:pPr>
        <w:pStyle w:val="LabStepScreenshotLevel2"/>
      </w:pPr>
      <w:r>
        <w:drawing>
          <wp:inline distT="0" distB="0" distL="0" distR="0" wp14:anchorId="3BD2DF2A" wp14:editId="4F50AA07">
            <wp:extent cx="5435912" cy="1663603"/>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8380" cy="1670479"/>
                    </a:xfrm>
                    <a:prstGeom prst="rect">
                      <a:avLst/>
                    </a:prstGeom>
                    <a:noFill/>
                    <a:ln>
                      <a:solidFill>
                        <a:schemeClr val="tx1">
                          <a:lumMod val="50000"/>
                          <a:lumOff val="50000"/>
                        </a:schemeClr>
                      </a:solidFill>
                    </a:ln>
                  </pic:spPr>
                </pic:pic>
              </a:graphicData>
            </a:graphic>
          </wp:inline>
        </w:drawing>
      </w:r>
    </w:p>
    <w:p w14:paraId="069A4C3F" w14:textId="78454D74" w:rsidR="00145B91" w:rsidRDefault="00D42720" w:rsidP="00145B91">
      <w:pPr>
        <w:pStyle w:val="LabStepNumberedLevel2"/>
      </w:pPr>
      <w:r>
        <w:t xml:space="preserve">Close the </w:t>
      </w:r>
      <w:proofErr w:type="spellStart"/>
      <w:r w:rsidRPr="00D42720">
        <w:rPr>
          <w:b/>
          <w:bCs/>
        </w:rPr>
        <w:t>AppOwnsData.csproj</w:t>
      </w:r>
      <w:proofErr w:type="spellEnd"/>
      <w:r>
        <w:t xml:space="preserve"> without saving any changes.</w:t>
      </w:r>
    </w:p>
    <w:p w14:paraId="4C6ADFCC" w14:textId="2760CE3F" w:rsidR="00D42720" w:rsidRDefault="00D42720" w:rsidP="00D42720">
      <w:pPr>
        <w:pStyle w:val="LabExerciseCallout"/>
      </w:pPr>
      <w:r>
        <w:t xml:space="preserve">Key </w:t>
      </w:r>
      <w:proofErr w:type="spellStart"/>
      <w:r>
        <w:t>point.Microsoft.Identity.Web</w:t>
      </w:r>
      <w:proofErr w:type="spellEnd"/>
      <w:r>
        <w:t xml:space="preserve"> has been added to project along with scaffolding code to authenticate user. All you need to do </w:t>
      </w:r>
    </w:p>
    <w:p w14:paraId="3210DB71" w14:textId="45BB1B60" w:rsidR="005D15BD" w:rsidRDefault="005D15BD" w:rsidP="005D15BD">
      <w:pPr>
        <w:pStyle w:val="LabStepNumbered"/>
        <w:numPr>
          <w:ilvl w:val="0"/>
          <w:numId w:val="22"/>
        </w:numPr>
      </w:pPr>
      <w:r>
        <w:lastRenderedPageBreak/>
        <w:t xml:space="preserve">Copy the JSON in </w:t>
      </w:r>
      <w:r w:rsidR="009B4388">
        <w:rPr>
          <w:b/>
          <w:bCs/>
        </w:rPr>
        <w:t>AppOwnsData</w:t>
      </w:r>
      <w:r w:rsidRPr="0058212D">
        <w:rPr>
          <w:b/>
          <w:bCs/>
        </w:rPr>
        <w:t>SampleApp.txt</w:t>
      </w:r>
      <w:r>
        <w:t xml:space="preserve"> into the </w:t>
      </w:r>
      <w:proofErr w:type="spellStart"/>
      <w:r w:rsidRPr="008052A1">
        <w:rPr>
          <w:b/>
          <w:bCs/>
        </w:rPr>
        <w:t>appsettings.json</w:t>
      </w:r>
      <w:proofErr w:type="spellEnd"/>
      <w:r>
        <w:t xml:space="preserve"> file in your project.</w:t>
      </w:r>
    </w:p>
    <w:p w14:paraId="4BBF5D95" w14:textId="1047EE5E" w:rsidR="005D15BD" w:rsidRDefault="005D15BD" w:rsidP="005D15BD">
      <w:pPr>
        <w:pStyle w:val="LabStepNumberedLevel2"/>
        <w:numPr>
          <w:ilvl w:val="1"/>
          <w:numId w:val="22"/>
        </w:numPr>
      </w:pPr>
      <w:r>
        <w:t xml:space="preserve">Return to the </w:t>
      </w:r>
      <w:proofErr w:type="spellStart"/>
      <w:r w:rsidR="009B4388">
        <w:rPr>
          <w:b/>
          <w:bCs/>
        </w:rPr>
        <w:t>AppOwnsData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62385679" w:rsidR="005D15BD" w:rsidRDefault="000E0143" w:rsidP="005D15BD">
      <w:pPr>
        <w:pStyle w:val="LabStepScreenshotLevel2"/>
      </w:pPr>
      <w:r>
        <w:drawing>
          <wp:inline distT="0" distB="0" distL="0" distR="0" wp14:anchorId="512A34F2" wp14:editId="2D717C97">
            <wp:extent cx="3390356" cy="1480982"/>
            <wp:effectExtent l="19050" t="19050" r="19685" b="241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90" cy="1492354"/>
                    </a:xfrm>
                    <a:prstGeom prst="rect">
                      <a:avLst/>
                    </a:prstGeom>
                    <a:noFill/>
                    <a:ln>
                      <a:solidFill>
                        <a:schemeClr val="tx1">
                          <a:lumMod val="50000"/>
                          <a:lumOff val="50000"/>
                        </a:schemeClr>
                      </a:solidFill>
                    </a:ln>
                  </pic:spPr>
                </pic:pic>
              </a:graphicData>
            </a:graphic>
          </wp:inline>
        </w:drawing>
      </w:r>
    </w:p>
    <w:p w14:paraId="6927E276" w14:textId="6361493C" w:rsidR="005D15BD" w:rsidRDefault="005D15BD" w:rsidP="005D15BD">
      <w:pPr>
        <w:pStyle w:val="LabStepNumberedLevel2"/>
      </w:pPr>
      <w:r>
        <w:t xml:space="preserve">Delete the contents of </w:t>
      </w:r>
      <w:proofErr w:type="spellStart"/>
      <w:r w:rsidRPr="000E3CB1">
        <w:rPr>
          <w:b/>
          <w:bCs/>
        </w:rPr>
        <w:t>appsettings.json</w:t>
      </w:r>
      <w:proofErr w:type="spellEnd"/>
      <w:r>
        <w:t xml:space="preserve"> and replace it by copying and pasting the contents of </w:t>
      </w:r>
      <w:r w:rsidR="009B4388">
        <w:rPr>
          <w:b/>
          <w:bCs/>
        </w:rPr>
        <w:t>AppOwnsData</w:t>
      </w:r>
      <w:r w:rsidRPr="0058212D">
        <w:rPr>
          <w:b/>
          <w:bCs/>
        </w:rPr>
        <w:t>SampleApp.txt</w:t>
      </w:r>
    </w:p>
    <w:p w14:paraId="3A27BBE2" w14:textId="689EA3FF" w:rsidR="005D15BD" w:rsidRDefault="000E0143" w:rsidP="005D15BD">
      <w:pPr>
        <w:pStyle w:val="LabStepScreenshotLevel2"/>
      </w:pPr>
      <w:r>
        <w:drawing>
          <wp:inline distT="0" distB="0" distL="0" distR="0" wp14:anchorId="1422353F" wp14:editId="59CCA884">
            <wp:extent cx="5270402" cy="1815360"/>
            <wp:effectExtent l="19050" t="19050" r="26035" b="139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8353" cy="1828432"/>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43"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44"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proofErr w:type="spellStart"/>
      <w:r w:rsidR="009D42FC">
        <w:t>Omnisharp</w:t>
      </w:r>
      <w:proofErr w:type="spellEnd"/>
      <w:r w:rsidR="009D42FC">
        <w:t xml:space="preserve">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1700B3AC">
            <wp:extent cx="3406793" cy="2191218"/>
            <wp:effectExtent l="19050" t="19050" r="2222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6154" cy="2235831"/>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lastRenderedPageBreak/>
        <w:t xml:space="preserve">Find and install the </w:t>
      </w:r>
      <w:r w:rsidRPr="00801C24">
        <w:rPr>
          <w:b/>
          <w:bCs/>
        </w:rPr>
        <w:t>C#</w:t>
      </w:r>
      <w:r>
        <w:t xml:space="preserve"> extension from Microsoft if it is not installed.</w:t>
      </w:r>
      <w:r w:rsidR="009D42FC">
        <w:t xml:space="preserve"> This extension is also known as the </w:t>
      </w:r>
      <w:proofErr w:type="spellStart"/>
      <w:r w:rsidR="009D42FC">
        <w:t>Omnisharp</w:t>
      </w:r>
      <w:proofErr w:type="spellEnd"/>
      <w:r w:rsidR="009D42FC">
        <w:t xml:space="preserve">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76313DC" w:rsidR="00D237FB" w:rsidRDefault="000E0143" w:rsidP="00D237FB">
      <w:pPr>
        <w:pStyle w:val="LabStepScreenshotLevel2"/>
      </w:pPr>
      <w:r>
        <w:drawing>
          <wp:inline distT="0" distB="0" distL="0" distR="0" wp14:anchorId="4A189F0A" wp14:editId="1B8443F3">
            <wp:extent cx="5563603" cy="781853"/>
            <wp:effectExtent l="19050" t="19050" r="18415"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050"/>
                    <a:stretch/>
                  </pic:blipFill>
                  <pic:spPr bwMode="auto">
                    <a:xfrm>
                      <a:off x="0" y="0"/>
                      <a:ext cx="5587048" cy="7851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6920AE8A" w:rsidR="007C3C97" w:rsidRDefault="000E0143" w:rsidP="007C3C97">
      <w:pPr>
        <w:pStyle w:val="LabStepScreenshotLevel2"/>
      </w:pPr>
      <w:r>
        <w:drawing>
          <wp:inline distT="0" distB="0" distL="0" distR="0" wp14:anchorId="78D31EFA" wp14:editId="790E7458">
            <wp:extent cx="6007768" cy="1639090"/>
            <wp:effectExtent l="19050" t="19050" r="12065" b="184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1675" cy="1640156"/>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0364F273" w:rsidR="00886D11" w:rsidRDefault="00886D11" w:rsidP="00844FD4">
      <w:pPr>
        <w:pStyle w:val="LabStepNumbered"/>
      </w:pPr>
      <w:r>
        <w:lastRenderedPageBreak/>
        <w:t xml:space="preserve">Run and test the </w:t>
      </w:r>
      <w:proofErr w:type="spellStart"/>
      <w:r w:rsidR="009B4388">
        <w:rPr>
          <w:b/>
          <w:bCs/>
        </w:rPr>
        <w:t>AppOwnsData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443206F9" w:rsidR="005D15BD" w:rsidRDefault="00D42720" w:rsidP="00DA386E">
      <w:pPr>
        <w:pStyle w:val="LabStepScreenshotLevel2"/>
      </w:pPr>
      <w:r>
        <w:drawing>
          <wp:inline distT="0" distB="0" distL="0" distR="0" wp14:anchorId="6BCC8986" wp14:editId="53E43CAC">
            <wp:extent cx="6325603" cy="808397"/>
            <wp:effectExtent l="19050" t="19050" r="1841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2869"/>
                    <a:stretch/>
                  </pic:blipFill>
                  <pic:spPr bwMode="auto">
                    <a:xfrm>
                      <a:off x="0" y="0"/>
                      <a:ext cx="6422277" cy="8207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EAB84D" w14:textId="238D991C" w:rsidR="00ED1D43" w:rsidRDefault="00737D63" w:rsidP="00737D63">
      <w:pPr>
        <w:pStyle w:val="LabExerciseCallout"/>
      </w:pPr>
      <w:r>
        <w:t xml:space="preserve">The </w:t>
      </w:r>
      <w:proofErr w:type="spellStart"/>
      <w:r w:rsidR="009B4388">
        <w:t>AppOwnsData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445D3815">
            <wp:extent cx="1182733" cy="821663"/>
            <wp:effectExtent l="19050" t="19050" r="1778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9872" cy="833570"/>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33D904FA" w:rsidR="00ED1D43" w:rsidRDefault="0054191A" w:rsidP="00ED1D43">
      <w:pPr>
        <w:pStyle w:val="LabStepScreenshotLevel2"/>
      </w:pPr>
      <w:r>
        <w:drawing>
          <wp:inline distT="0" distB="0" distL="0" distR="0" wp14:anchorId="396C119A" wp14:editId="4060CD17">
            <wp:extent cx="1381265" cy="1652996"/>
            <wp:effectExtent l="19050" t="19050" r="28575"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94438" cy="1668761"/>
                    </a:xfrm>
                    <a:prstGeom prst="rect">
                      <a:avLst/>
                    </a:prstGeom>
                    <a:noFill/>
                    <a:ln>
                      <a:solidFill>
                        <a:schemeClr val="tx1">
                          <a:lumMod val="50000"/>
                          <a:lumOff val="50000"/>
                        </a:schemeClr>
                      </a:solidFill>
                    </a:ln>
                  </pic:spPr>
                </pic:pic>
              </a:graphicData>
            </a:graphic>
          </wp:inline>
        </w:drawing>
      </w:r>
    </w:p>
    <w:p w14:paraId="290B1D1A" w14:textId="0F09D13A" w:rsidR="00ED1D43" w:rsidRDefault="00737D63" w:rsidP="00ED1D43">
      <w:pPr>
        <w:pStyle w:val="LabStepNumberedLevel2"/>
      </w:pPr>
      <w:r>
        <w:t xml:space="preserve">You should now see the home page for the </w:t>
      </w:r>
      <w:proofErr w:type="spellStart"/>
      <w:r w:rsidR="009B4388">
        <w:rPr>
          <w:b/>
          <w:bCs/>
        </w:rPr>
        <w:t>AppOwnsData</w:t>
      </w:r>
      <w:proofErr w:type="spellEnd"/>
      <w:r>
        <w:t xml:space="preserve"> web application which should match the following screenshot.</w:t>
      </w:r>
    </w:p>
    <w:p w14:paraId="2B9B8039" w14:textId="071A2E77" w:rsidR="00ED1D43" w:rsidRDefault="0054191A" w:rsidP="00ED1D43">
      <w:pPr>
        <w:pStyle w:val="LabStepScreenshotLevel2"/>
      </w:pPr>
      <w:r>
        <w:drawing>
          <wp:inline distT="0" distB="0" distL="0" distR="0" wp14:anchorId="2E00F321" wp14:editId="371DC65D">
            <wp:extent cx="5670884" cy="1527201"/>
            <wp:effectExtent l="19050" t="19050" r="2540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719" cy="1529580"/>
                    </a:xfrm>
                    <a:prstGeom prst="rect">
                      <a:avLst/>
                    </a:prstGeom>
                    <a:noFill/>
                    <a:ln>
                      <a:solidFill>
                        <a:schemeClr val="tx1">
                          <a:lumMod val="50000"/>
                          <a:lumOff val="50000"/>
                        </a:schemeClr>
                      </a:solidFill>
                    </a:ln>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1E1FBE3F" w:rsidR="00737D63" w:rsidRDefault="00737D63" w:rsidP="00737D63">
      <w:pPr>
        <w:pStyle w:val="LabExerciseCallout"/>
      </w:pPr>
      <w:r>
        <w:lastRenderedPageBreak/>
        <w:t xml:space="preserve">You now got to the point where the </w:t>
      </w:r>
      <w:proofErr w:type="spellStart"/>
      <w:r w:rsidR="009B4388">
        <w:rPr>
          <w:b/>
          <w:bCs/>
        </w:rPr>
        <w:t>AppOwnsData</w:t>
      </w:r>
      <w:proofErr w:type="spellEnd"/>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58A4E1F" w:rsidR="00844FD4" w:rsidRDefault="00844FD4" w:rsidP="00844FD4">
      <w:pPr>
        <w:pStyle w:val="LabStepNumbered"/>
      </w:pPr>
      <w:r>
        <w:t xml:space="preserve">Copy </w:t>
      </w:r>
      <w:r w:rsidR="0098381C">
        <w:t xml:space="preserve">and paste </w:t>
      </w:r>
      <w:r>
        <w:t xml:space="preserve">a set of </w:t>
      </w:r>
      <w:r w:rsidR="0098381C">
        <w:t xml:space="preserve">pre-written </w:t>
      </w:r>
      <w:r>
        <w:t xml:space="preserve">CSS styles into the </w:t>
      </w:r>
      <w:proofErr w:type="spellStart"/>
      <w:r w:rsidR="009B4388">
        <w:rPr>
          <w:b/>
          <w:bCs/>
        </w:rPr>
        <w:t>AppOwnsData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A4E799A" w:rsidR="00022C91" w:rsidRDefault="0054191A" w:rsidP="00022C91">
      <w:pPr>
        <w:pStyle w:val="LabStepScreenshotLevel2"/>
      </w:pPr>
      <w:r>
        <w:drawing>
          <wp:inline distT="0" distB="0" distL="0" distR="0" wp14:anchorId="371E382C" wp14:editId="5B783DD1">
            <wp:extent cx="1725939" cy="1875064"/>
            <wp:effectExtent l="19050" t="19050" r="26670" b="1143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168"/>
                    <a:stretch/>
                  </pic:blipFill>
                  <pic:spPr bwMode="auto">
                    <a:xfrm>
                      <a:off x="0" y="0"/>
                      <a:ext cx="1743164" cy="189377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2AC4ECC3" w:rsidR="00022C91" w:rsidRDefault="0054191A" w:rsidP="00022C91">
      <w:pPr>
        <w:pStyle w:val="LabStepScreenshotLevel2"/>
      </w:pPr>
      <w:r>
        <w:drawing>
          <wp:inline distT="0" distB="0" distL="0" distR="0" wp14:anchorId="6DA060AA" wp14:editId="10D4E2D5">
            <wp:extent cx="5431089" cy="1679121"/>
            <wp:effectExtent l="19050" t="19050" r="17780" b="165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60736" cy="1688287"/>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3C3768E0"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009B4388">
        <w:rPr>
          <w:b/>
          <w:bCs/>
        </w:rPr>
        <w:t>AppOwnsData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drawing>
          <wp:inline distT="0" distB="0" distL="0" distR="0" wp14:anchorId="2C5A0B75" wp14:editId="59439CA3">
            <wp:extent cx="2880904" cy="858664"/>
            <wp:effectExtent l="19050" t="19050" r="1524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46541" cy="878227"/>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3BB1DC7E" w:rsidR="00F47CFB" w:rsidRDefault="00F47CFB" w:rsidP="00F47CFB">
      <w:pPr>
        <w:pStyle w:val="LabStepNumbered"/>
      </w:pPr>
      <w:r>
        <w:t xml:space="preserve">Modify </w:t>
      </w:r>
      <w:proofErr w:type="spellStart"/>
      <w:r w:rsidRPr="00E77A53">
        <w:rPr>
          <w:b/>
          <w:bCs/>
        </w:rPr>
        <w:t>Index.cshtml</w:t>
      </w:r>
      <w:proofErr w:type="spellEnd"/>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0D654441" w:rsidR="002748A7" w:rsidRDefault="002748A7" w:rsidP="002748A7">
      <w:pPr>
        <w:pStyle w:val="LabStepCodeBlockLevel2"/>
      </w:pPr>
      <w:r>
        <w:t xml:space="preserve">    &lt;h2&gt;Welcome to the </w:t>
      </w:r>
      <w:r w:rsidR="0054191A">
        <w:t>App</w:t>
      </w:r>
      <w:r>
        <w:t>-Owns-Data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4060CA80" w:rsidR="002748A7" w:rsidRDefault="00F54FC9" w:rsidP="002748A7">
      <w:pPr>
        <w:pStyle w:val="LabStepScreenshotLevel2"/>
      </w:pPr>
      <w:r>
        <w:drawing>
          <wp:inline distT="0" distB="0" distL="0" distR="0" wp14:anchorId="319919AB" wp14:editId="641B6F1D">
            <wp:extent cx="4004310" cy="1369045"/>
            <wp:effectExtent l="19050" t="19050" r="15240" b="222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6765" cy="1380141"/>
                    </a:xfrm>
                    <a:prstGeom prst="rect">
                      <a:avLst/>
                    </a:prstGeom>
                    <a:noFill/>
                    <a:ln>
                      <a:solidFill>
                        <a:schemeClr val="tx1">
                          <a:lumMod val="50000"/>
                          <a:lumOff val="50000"/>
                        </a:schemeClr>
                      </a:solidFill>
                    </a:ln>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3930EAA7" w:rsidR="002748A7" w:rsidRDefault="008E4747" w:rsidP="002748A7">
      <w:pPr>
        <w:pStyle w:val="LabStepScreenshotLevel2"/>
      </w:pPr>
      <w:r>
        <w:drawing>
          <wp:inline distT="0" distB="0" distL="0" distR="0" wp14:anchorId="188A1179" wp14:editId="15897C70">
            <wp:extent cx="3910251" cy="2005693"/>
            <wp:effectExtent l="19050" t="19050" r="14605" b="13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4159" cy="2033344"/>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232B788A" w:rsidR="002748A7" w:rsidRDefault="005937AA" w:rsidP="00F47CFB">
      <w:pPr>
        <w:pStyle w:val="LabStepNumbered"/>
      </w:pPr>
      <w:r>
        <w:t xml:space="preserve">Test the </w:t>
      </w:r>
      <w:proofErr w:type="spellStart"/>
      <w:r w:rsidR="009B4388">
        <w:rPr>
          <w:b/>
          <w:bCs/>
        </w:rPr>
        <w:t>AppOwnsData</w:t>
      </w:r>
      <w:proofErr w:type="spellEnd"/>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47043926" w:rsidR="002748A7" w:rsidRDefault="008E4747" w:rsidP="002748A7">
      <w:pPr>
        <w:pStyle w:val="LabStepScreenshotLevel2"/>
      </w:pPr>
      <w:r>
        <w:drawing>
          <wp:inline distT="0" distB="0" distL="0" distR="0" wp14:anchorId="5C707BEC" wp14:editId="4018EE13">
            <wp:extent cx="3550558" cy="1065167"/>
            <wp:effectExtent l="19050" t="19050" r="12065" b="209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6520" cy="1078956"/>
                    </a:xfrm>
                    <a:prstGeom prst="rect">
                      <a:avLst/>
                    </a:prstGeom>
                    <a:noFill/>
                    <a:ln>
                      <a:solidFill>
                        <a:schemeClr val="tx1">
                          <a:lumMod val="50000"/>
                          <a:lumOff val="50000"/>
                        </a:schemeClr>
                      </a:solidFill>
                    </a:ln>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3BB705" w:rsidR="00D47C7C" w:rsidRDefault="008E4747" w:rsidP="00D47C7C">
      <w:pPr>
        <w:pStyle w:val="LabStepScreenshotLevel2"/>
      </w:pPr>
      <w:r>
        <w:drawing>
          <wp:inline distT="0" distB="0" distL="0" distR="0" wp14:anchorId="56D8EE1F" wp14:editId="13086E7B">
            <wp:extent cx="3620292" cy="1025979"/>
            <wp:effectExtent l="19050" t="19050" r="18415" b="222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3503" cy="1032557"/>
                    </a:xfrm>
                    <a:prstGeom prst="rect">
                      <a:avLst/>
                    </a:prstGeom>
                    <a:noFill/>
                    <a:ln>
                      <a:solidFill>
                        <a:schemeClr val="tx1">
                          <a:lumMod val="50000"/>
                          <a:lumOff val="50000"/>
                        </a:schemeClr>
                      </a:solidFill>
                    </a:ln>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9082755" w:rsidR="00312488" w:rsidRDefault="008E4747" w:rsidP="00312488">
      <w:pPr>
        <w:pStyle w:val="LabStepScreenshotLevel2"/>
      </w:pPr>
      <w:r>
        <w:drawing>
          <wp:inline distT="0" distB="0" distL="0" distR="0" wp14:anchorId="05C8AE34" wp14:editId="2346E8F9">
            <wp:extent cx="4579076" cy="706473"/>
            <wp:effectExtent l="19050" t="19050" r="12065"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9628"/>
                    <a:stretch/>
                  </pic:blipFill>
                  <pic:spPr bwMode="auto">
                    <a:xfrm>
                      <a:off x="0" y="0"/>
                      <a:ext cx="4623128" cy="71326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6D47003B" w:rsidR="00312488" w:rsidRDefault="008E4747" w:rsidP="00312488">
      <w:pPr>
        <w:pStyle w:val="LabStepScreenshotLevel2"/>
      </w:pPr>
      <w:r>
        <w:drawing>
          <wp:inline distT="0" distB="0" distL="0" distR="0" wp14:anchorId="429B7CFD" wp14:editId="1FF44F91">
            <wp:extent cx="4640004" cy="895350"/>
            <wp:effectExtent l="19050" t="19050" r="2730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91746" cy="90533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3EAB8F6A">
            <wp:extent cx="2264044" cy="1025978"/>
            <wp:effectExtent l="19050" t="19050" r="22225" b="222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5572" t="67826"/>
                    <a:stretch/>
                  </pic:blipFill>
                  <pic:spPr bwMode="auto">
                    <a:xfrm>
                      <a:off x="0" y="0"/>
                      <a:ext cx="2468002" cy="111840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2603CC4F">
            <wp:extent cx="1705247" cy="918210"/>
            <wp:effectExtent l="19050" t="19050" r="28575" b="152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6963" cy="956827"/>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7AD464E0" w:rsidR="00480CF4" w:rsidRDefault="008E4747" w:rsidP="00480CF4">
      <w:pPr>
        <w:pStyle w:val="LabStepScreenshotLevel2"/>
      </w:pPr>
      <w:r>
        <w:drawing>
          <wp:inline distT="0" distB="0" distL="0" distR="0" wp14:anchorId="7E666E4B" wp14:editId="4EBC5908">
            <wp:extent cx="4563006" cy="1718310"/>
            <wp:effectExtent l="19050" t="19050" r="28575" b="1524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8367" cy="1724094"/>
                    </a:xfrm>
                    <a:prstGeom prst="rect">
                      <a:avLst/>
                    </a:prstGeom>
                    <a:noFill/>
                    <a:ln>
                      <a:solidFill>
                        <a:schemeClr val="tx1">
                          <a:lumMod val="50000"/>
                          <a:lumOff val="50000"/>
                        </a:schemeClr>
                      </a:solid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34229102" w:rsidR="00480CF4" w:rsidRDefault="00B45B93" w:rsidP="00480CF4">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2D21BE4A" w14:textId="0FC57FA9" w:rsidR="00F82507" w:rsidRDefault="00F82507" w:rsidP="00F82507">
      <w:pPr>
        <w:pStyle w:val="LabExerciseCallout"/>
      </w:pPr>
      <w:r>
        <w:t xml:space="preserve">If you are automatically signed in by the application, then you should sign out and then click </w:t>
      </w:r>
      <w:r w:rsidRPr="00F82507">
        <w:rPr>
          <w:b/>
          <w:bCs/>
        </w:rPr>
        <w:t>Home</w:t>
      </w:r>
      <w:r>
        <w:t>.</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7029FD02" w:rsidR="00480CF4" w:rsidRDefault="00F82507" w:rsidP="00480CF4">
      <w:pPr>
        <w:pStyle w:val="LabStepScreenshotLevel2"/>
      </w:pPr>
      <w:r>
        <w:drawing>
          <wp:inline distT="0" distB="0" distL="0" distR="0" wp14:anchorId="750C634B" wp14:editId="2F9C61BE">
            <wp:extent cx="5155025" cy="973727"/>
            <wp:effectExtent l="19050" t="19050" r="26670" b="171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98663" cy="981970"/>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lastRenderedPageBreak/>
        <w:t>Log in using your user name and password.</w:t>
      </w:r>
    </w:p>
    <w:p w14:paraId="1960875E" w14:textId="03AE50C1" w:rsidR="00480CF4" w:rsidRDefault="00480CF4" w:rsidP="00480CF4">
      <w:pPr>
        <w:pStyle w:val="LabStepScreenshotLevel2"/>
      </w:pPr>
      <w:r>
        <w:drawing>
          <wp:inline distT="0" distB="0" distL="0" distR="0" wp14:anchorId="2CF94A0F" wp14:editId="34C78EB8">
            <wp:extent cx="1855035" cy="14437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1348" cy="1510968"/>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61B45A7" w:rsidR="00480CF4" w:rsidRDefault="00F82507" w:rsidP="00480CF4">
      <w:pPr>
        <w:pStyle w:val="LabStepScreenshotLevel2"/>
      </w:pPr>
      <w:r>
        <w:drawing>
          <wp:inline distT="0" distB="0" distL="0" distR="0" wp14:anchorId="6B142C42" wp14:editId="2BCAE5F8">
            <wp:extent cx="6019826" cy="951497"/>
            <wp:effectExtent l="19050" t="19050" r="19050" b="203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54031" cy="956904"/>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49B4496F" w:rsidR="00480CF4" w:rsidRDefault="00480CF4" w:rsidP="00480CF4">
      <w:pPr>
        <w:pStyle w:val="LabStepNumbered"/>
      </w:pPr>
      <w:r>
        <w:t xml:space="preserve">Open </w:t>
      </w:r>
      <w:r w:rsidR="004B6486">
        <w:t xml:space="preserve">and test the </w:t>
      </w:r>
      <w:proofErr w:type="spellStart"/>
      <w:r w:rsidR="009B4388">
        <w:rPr>
          <w:b/>
          <w:bCs/>
        </w:rPr>
        <w:t>AppOwnsData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CBEE1DD">
            <wp:extent cx="5766986" cy="991602"/>
            <wp:effectExtent l="19050" t="19050" r="2476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0805" cy="1050720"/>
                    </a:xfrm>
                    <a:prstGeom prst="rect">
                      <a:avLst/>
                    </a:prstGeom>
                    <a:noFill/>
                    <a:ln>
                      <a:solidFill>
                        <a:schemeClr val="tx1">
                          <a:lumMod val="50000"/>
                          <a:lumOff val="50000"/>
                        </a:schemeClr>
                      </a:solidFill>
                    </a:ln>
                  </pic:spPr>
                </pic:pic>
              </a:graphicData>
            </a:graphic>
          </wp:inline>
        </w:drawing>
      </w:r>
    </w:p>
    <w:p w14:paraId="4BDCA272" w14:textId="1E8CB9FA"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009B4388">
        <w:rPr>
          <w:b/>
          <w:bCs/>
        </w:rPr>
        <w:t>AppOwnsData</w:t>
      </w:r>
      <w:r w:rsidRPr="004B6486">
        <w:rPr>
          <w:b/>
          <w:bCs/>
        </w:rPr>
        <w:t>.csproj</w:t>
      </w:r>
      <w:proofErr w:type="spellEnd"/>
      <w:r>
        <w:t xml:space="preserve"> file in the </w:t>
      </w:r>
      <w:proofErr w:type="spellStart"/>
      <w:r w:rsidR="009B4388">
        <w:rPr>
          <w:b/>
          <w:bCs/>
        </w:rPr>
        <w:t>AppOwnsData</w:t>
      </w:r>
      <w:proofErr w:type="spellEnd"/>
      <w:r>
        <w:t xml:space="preserve"> folder and click </w:t>
      </w:r>
      <w:r w:rsidRPr="004B6486">
        <w:rPr>
          <w:b/>
          <w:bCs/>
        </w:rPr>
        <w:t>Open</w:t>
      </w:r>
      <w:r>
        <w:t>.</w:t>
      </w:r>
    </w:p>
    <w:p w14:paraId="14760283" w14:textId="5832262D" w:rsidR="00480CF4" w:rsidRDefault="004B6486" w:rsidP="00480CF4">
      <w:pPr>
        <w:pStyle w:val="LabStepNumberedLevel2"/>
      </w:pPr>
      <w:r>
        <w:t xml:space="preserve">The </w:t>
      </w:r>
      <w:proofErr w:type="spellStart"/>
      <w:r w:rsidR="009B4388">
        <w:rPr>
          <w:b/>
          <w:bCs/>
        </w:rPr>
        <w:t>AppOwnsData</w:t>
      </w:r>
      <w:proofErr w:type="spellEnd"/>
      <w:r>
        <w:t xml:space="preserve"> project should now be open in Visual Studio 2019 as shown in the following screenshot.</w:t>
      </w:r>
    </w:p>
    <w:p w14:paraId="6AC994E2" w14:textId="3DB95059" w:rsidR="00480CF4" w:rsidRDefault="00D42720" w:rsidP="00480CF4">
      <w:pPr>
        <w:pStyle w:val="LabStepScreenshotLevel2"/>
      </w:pPr>
      <w:r>
        <w:drawing>
          <wp:inline distT="0" distB="0" distL="0" distR="0" wp14:anchorId="094C420C" wp14:editId="2680DAF1">
            <wp:extent cx="1698171"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1965" cy="2020626"/>
                    </a:xfrm>
                    <a:prstGeom prst="rect">
                      <a:avLst/>
                    </a:prstGeom>
                  </pic:spPr>
                </pic:pic>
              </a:graphicData>
            </a:graphic>
          </wp:inline>
        </w:drawing>
      </w:r>
    </w:p>
    <w:p w14:paraId="4BFC4826" w14:textId="78E55478" w:rsidR="003E3577" w:rsidRDefault="003E3577" w:rsidP="003E3577">
      <w:pPr>
        <w:pStyle w:val="LabExerciseCallout"/>
      </w:pPr>
      <w:r>
        <w:lastRenderedPageBreak/>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009B4388">
        <w:rPr>
          <w:b/>
          <w:bCs/>
        </w:rPr>
        <w:t>AppOwnsData</w:t>
      </w:r>
      <w:proofErr w:type="spellEnd"/>
      <w:r>
        <w:t xml:space="preserve"> solution to make it easier to develop this project with Visual Studio 2019.</w:t>
      </w:r>
    </w:p>
    <w:p w14:paraId="28192135" w14:textId="072F455F" w:rsidR="0032496A" w:rsidRDefault="008F13C6" w:rsidP="00480CF4">
      <w:pPr>
        <w:pStyle w:val="LabStepNumberedLevel2"/>
      </w:pPr>
      <w:r>
        <w:t xml:space="preserve">In the </w:t>
      </w:r>
      <w:r w:rsidRPr="008F13C6">
        <w:rPr>
          <w:b/>
          <w:bCs/>
        </w:rPr>
        <w:t>Solution Explorer</w:t>
      </w:r>
      <w:r>
        <w:t xml:space="preserve"> on the right, select the top node </w:t>
      </w:r>
      <w:r w:rsidR="00816B06">
        <w:t xml:space="preserve">for the </w:t>
      </w:r>
      <w:proofErr w:type="spellStart"/>
      <w:r w:rsidR="009B4388">
        <w:rPr>
          <w:b/>
          <w:bCs/>
        </w:rPr>
        <w:t>AppOwnsData</w:t>
      </w:r>
      <w:proofErr w:type="spellEnd"/>
      <w:r w:rsidR="00816B06">
        <w:t xml:space="preserve"> project.</w:t>
      </w:r>
    </w:p>
    <w:p w14:paraId="62378746" w14:textId="4316B934" w:rsidR="008F13C6" w:rsidRDefault="008F13C6" w:rsidP="00480CF4">
      <w:pPr>
        <w:pStyle w:val="LabStepNumberedLevel2"/>
      </w:pPr>
      <w:r>
        <w:t xml:space="preserve">From the </w:t>
      </w:r>
      <w:r w:rsidRPr="008F13C6">
        <w:rPr>
          <w:b/>
          <w:bCs/>
        </w:rPr>
        <w:t>File</w:t>
      </w:r>
      <w:r>
        <w:t xml:space="preserve"> menu, select the </w:t>
      </w:r>
      <w:r w:rsidRPr="008F13C6">
        <w:rPr>
          <w:b/>
          <w:bCs/>
        </w:rPr>
        <w:t xml:space="preserve">Save </w:t>
      </w:r>
      <w:r w:rsidR="00816B06">
        <w:rPr>
          <w:b/>
          <w:bCs/>
        </w:rPr>
        <w:t xml:space="preserve">All </w:t>
      </w:r>
      <w:r>
        <w:t>menu command.</w:t>
      </w:r>
    </w:p>
    <w:p w14:paraId="4B01D087" w14:textId="19C95838" w:rsidR="0032496A" w:rsidRDefault="00816B06" w:rsidP="0032496A">
      <w:pPr>
        <w:pStyle w:val="LabStepScreenshotLevel2"/>
      </w:pPr>
      <w:r>
        <w:drawing>
          <wp:inline distT="0" distB="0" distL="0" distR="0" wp14:anchorId="048E67EE" wp14:editId="093CED3B">
            <wp:extent cx="4396196" cy="1266243"/>
            <wp:effectExtent l="19050" t="19050" r="234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72066" cy="1288096"/>
                    </a:xfrm>
                    <a:prstGeom prst="rect">
                      <a:avLst/>
                    </a:prstGeom>
                    <a:noFill/>
                    <a:ln>
                      <a:solidFill>
                        <a:schemeClr val="tx1">
                          <a:lumMod val="50000"/>
                          <a:lumOff val="50000"/>
                        </a:schemeClr>
                      </a:solidFill>
                    </a:ln>
                  </pic:spPr>
                </pic:pic>
              </a:graphicData>
            </a:graphic>
          </wp:inline>
        </w:drawing>
      </w:r>
    </w:p>
    <w:p w14:paraId="6A66AD01" w14:textId="21C364A6" w:rsidR="003E3577" w:rsidRDefault="008F13C6" w:rsidP="003E3577">
      <w:pPr>
        <w:pStyle w:val="LabStepNumberedLevel2"/>
      </w:pPr>
      <w:r>
        <w:t xml:space="preserve">Save the solution file </w:t>
      </w:r>
      <w:r w:rsidR="009B4388">
        <w:rPr>
          <w:b/>
          <w:bCs/>
        </w:rPr>
        <w:t>AppOwnsData</w:t>
      </w:r>
      <w:r w:rsidRPr="008F13C6">
        <w:rPr>
          <w:b/>
          <w:bCs/>
        </w:rPr>
        <w:t>.sln</w:t>
      </w:r>
      <w:r>
        <w:t xml:space="preserve"> in the </w:t>
      </w:r>
      <w:proofErr w:type="spellStart"/>
      <w:r w:rsidR="009B4388">
        <w:rPr>
          <w:b/>
          <w:bCs/>
        </w:rPr>
        <w:t>AppOwnsData</w:t>
      </w:r>
      <w:proofErr w:type="spellEnd"/>
      <w:r>
        <w:t xml:space="preserve"> project folder</w:t>
      </w:r>
    </w:p>
    <w:p w14:paraId="7C2B6C93" w14:textId="3D7F74E6" w:rsidR="003E3577" w:rsidRDefault="00816B06" w:rsidP="0032496A">
      <w:pPr>
        <w:pStyle w:val="LabStepScreenshotLevel2"/>
      </w:pPr>
      <w:r>
        <w:drawing>
          <wp:inline distT="0" distB="0" distL="0" distR="0" wp14:anchorId="7FB073F2" wp14:editId="467DF917">
            <wp:extent cx="1959429" cy="1196340"/>
            <wp:effectExtent l="19050" t="19050" r="2222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6237" cy="1218813"/>
                    </a:xfrm>
                    <a:prstGeom prst="rect">
                      <a:avLst/>
                    </a:prstGeom>
                    <a:ln>
                      <a:solidFill>
                        <a:schemeClr val="tx1">
                          <a:lumMod val="50000"/>
                          <a:lumOff val="50000"/>
                        </a:schemeClr>
                      </a:solidFill>
                    </a:ln>
                  </pic:spPr>
                </pic:pic>
              </a:graphicData>
            </a:graphic>
          </wp:inline>
        </w:drawing>
      </w:r>
    </w:p>
    <w:p w14:paraId="5DB4747E" w14:textId="25599DA3" w:rsidR="00816B06" w:rsidRDefault="00816B06" w:rsidP="00816B06">
      <w:pPr>
        <w:pStyle w:val="LabStepNumbered"/>
      </w:pPr>
      <w:r>
        <w:t xml:space="preserve">Run the </w:t>
      </w:r>
      <w:proofErr w:type="spellStart"/>
      <w:r w:rsidR="00265D34">
        <w:t>AppOwnsData</w:t>
      </w:r>
      <w:proofErr w:type="spellEnd"/>
      <w:r w:rsidR="00265D34">
        <w:t xml:space="preserve"> application in the Visual Studio debugger.</w:t>
      </w:r>
    </w:p>
    <w:p w14:paraId="72B5D11C" w14:textId="3A830ED2" w:rsidR="00816B06" w:rsidRDefault="00816B06" w:rsidP="00816B06">
      <w:pPr>
        <w:pStyle w:val="LabStepNumberedLevel2"/>
      </w:pPr>
      <w:r>
        <w:t>Press {F5}</w:t>
      </w:r>
      <w:r w:rsidR="00265D34">
        <w:t xml:space="preserve"> to launch the Visual Studio debugger.</w:t>
      </w:r>
    </w:p>
    <w:p w14:paraId="79891EF8" w14:textId="4541DB3B" w:rsidR="00816B06" w:rsidRDefault="00816B06" w:rsidP="00816B06">
      <w:pPr>
        <w:pStyle w:val="LabStepNumberedLevel2"/>
      </w:pPr>
      <w:r>
        <w:t xml:space="preserve">If you are prompted </w:t>
      </w:r>
      <w:r w:rsidR="00265D34">
        <w:t xml:space="preserve">with a dialog prompting you </w:t>
      </w:r>
      <w:r>
        <w:t xml:space="preserve">to trust an SSL </w:t>
      </w:r>
      <w:r w:rsidR="00265D34">
        <w:t>certificate</w:t>
      </w:r>
      <w:r>
        <w:t xml:space="preserve">, click </w:t>
      </w:r>
      <w:r w:rsidRPr="00265D34">
        <w:rPr>
          <w:b/>
          <w:bCs/>
        </w:rPr>
        <w:t>Yes</w:t>
      </w:r>
      <w:r w:rsidR="00265D34">
        <w:t xml:space="preserve"> to continue</w:t>
      </w:r>
      <w:r>
        <w:t>.</w:t>
      </w:r>
    </w:p>
    <w:p w14:paraId="43875C9B" w14:textId="7DA33699" w:rsidR="00816B06" w:rsidRDefault="00816B06" w:rsidP="0032496A">
      <w:pPr>
        <w:pStyle w:val="LabStepScreenshotLevel2"/>
      </w:pPr>
      <w:r>
        <w:drawing>
          <wp:inline distT="0" distB="0" distL="0" distR="0" wp14:anchorId="5930F90C" wp14:editId="740B09B6">
            <wp:extent cx="1430927" cy="594458"/>
            <wp:effectExtent l="19050" t="19050" r="1714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8263" cy="618277"/>
                    </a:xfrm>
                    <a:prstGeom prst="rect">
                      <a:avLst/>
                    </a:prstGeom>
                    <a:ln>
                      <a:solidFill>
                        <a:schemeClr val="tx1">
                          <a:lumMod val="50000"/>
                          <a:lumOff val="50000"/>
                        </a:schemeClr>
                      </a:solidFill>
                    </a:ln>
                  </pic:spPr>
                </pic:pic>
              </a:graphicData>
            </a:graphic>
          </wp:inline>
        </w:drawing>
      </w:r>
    </w:p>
    <w:p w14:paraId="79728317" w14:textId="6F025D80" w:rsidR="00816B06" w:rsidRDefault="00265D34" w:rsidP="00816B06">
      <w:pPr>
        <w:pStyle w:val="LabStepNumberedLevel2"/>
      </w:pPr>
      <w:r>
        <w:t xml:space="preserve">If you are prompted with a </w:t>
      </w:r>
      <w:r w:rsidRPr="00265D34">
        <w:rPr>
          <w:b/>
          <w:bCs/>
        </w:rPr>
        <w:t>Security Warning</w:t>
      </w:r>
      <w:r>
        <w:t xml:space="preserve"> dialog, c</w:t>
      </w:r>
      <w:r w:rsidR="00816B06">
        <w:t xml:space="preserve">lick </w:t>
      </w:r>
      <w:r w:rsidR="00816B06" w:rsidRPr="00265D34">
        <w:rPr>
          <w:b/>
          <w:bCs/>
        </w:rPr>
        <w:t>Yes</w:t>
      </w:r>
      <w:r w:rsidR="00816B06">
        <w:t xml:space="preserve"> to trust the certificate.</w:t>
      </w:r>
    </w:p>
    <w:p w14:paraId="50D3D9DE" w14:textId="04863425" w:rsidR="00816B06" w:rsidRDefault="00816B06" w:rsidP="0032496A">
      <w:pPr>
        <w:pStyle w:val="LabStepScreenshotLevel2"/>
      </w:pPr>
      <w:r>
        <w:drawing>
          <wp:inline distT="0" distB="0" distL="0" distR="0" wp14:anchorId="346BD38B" wp14:editId="0AABB6D3">
            <wp:extent cx="1168214" cy="1117419"/>
            <wp:effectExtent l="19050" t="19050" r="1333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8865" cy="1156303"/>
                    </a:xfrm>
                    <a:prstGeom prst="rect">
                      <a:avLst/>
                    </a:prstGeom>
                    <a:ln>
                      <a:solidFill>
                        <a:schemeClr val="tx1">
                          <a:lumMod val="50000"/>
                          <a:lumOff val="50000"/>
                        </a:schemeClr>
                      </a:solidFill>
                    </a:ln>
                  </pic:spPr>
                </pic:pic>
              </a:graphicData>
            </a:graphic>
          </wp:inline>
        </w:drawing>
      </w:r>
    </w:p>
    <w:p w14:paraId="2B8B1EDF" w14:textId="2E68D957" w:rsidR="00816B06" w:rsidRDefault="00816B06" w:rsidP="00816B06">
      <w:pPr>
        <w:pStyle w:val="LabStepNumberedLevel2"/>
      </w:pPr>
      <w:proofErr w:type="spellStart"/>
      <w:r>
        <w:t>sssss</w:t>
      </w:r>
      <w:proofErr w:type="spellEnd"/>
    </w:p>
    <w:p w14:paraId="0B053750" w14:textId="4C1A6B0D" w:rsidR="00816B06" w:rsidRDefault="00816B06" w:rsidP="0032496A">
      <w:pPr>
        <w:pStyle w:val="LabStepScreenshotLevel2"/>
      </w:pPr>
      <w:r>
        <w:drawing>
          <wp:inline distT="0" distB="0" distL="0" distR="0" wp14:anchorId="452BCEE2" wp14:editId="61FC8677">
            <wp:extent cx="4144726" cy="1013156"/>
            <wp:effectExtent l="19050" t="19050" r="82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1807" cy="1031998"/>
                    </a:xfrm>
                    <a:prstGeom prst="rect">
                      <a:avLst/>
                    </a:prstGeom>
                    <a:noFill/>
                    <a:ln>
                      <a:solidFill>
                        <a:schemeClr val="tx1">
                          <a:lumMod val="50000"/>
                          <a:lumOff val="50000"/>
                        </a:schemeClr>
                      </a:solidFill>
                    </a:ln>
                  </pic:spPr>
                </pic:pic>
              </a:graphicData>
            </a:graphic>
          </wp:inline>
        </w:drawing>
      </w:r>
    </w:p>
    <w:p w14:paraId="2953AA9E" w14:textId="2C55E093" w:rsidR="00724F86" w:rsidRDefault="00724F86" w:rsidP="00724F86">
      <w:pPr>
        <w:pStyle w:val="LabStepNumberedLevel2"/>
      </w:pPr>
      <w:r>
        <w:lastRenderedPageBreak/>
        <w:t xml:space="preserve">Test the application by signing in, signing out and clicking the </w:t>
      </w:r>
      <w:r w:rsidRPr="00724F86">
        <w:rPr>
          <w:b/>
          <w:bCs/>
        </w:rPr>
        <w:t>Embed</w:t>
      </w:r>
      <w:r>
        <w:t xml:space="preserve"> link.</w:t>
      </w:r>
    </w:p>
    <w:p w14:paraId="373DD85E" w14:textId="12E62EC5" w:rsidR="00816B06" w:rsidRDefault="00724F86" w:rsidP="00724F86">
      <w:pPr>
        <w:pStyle w:val="LabStepNumberedLevel2"/>
      </w:pPr>
      <w:r>
        <w:t>Once you have tested the application, close the browser, return to Visual Studio and terminate the debugging session.</w:t>
      </w:r>
    </w:p>
    <w:p w14:paraId="19311BFF" w14:textId="6BACCC25" w:rsidR="003E3577" w:rsidRDefault="008F13C6" w:rsidP="003E3577">
      <w:pPr>
        <w:pStyle w:val="LabExerciseCallout"/>
      </w:pPr>
      <w:r>
        <w:t xml:space="preserve">Remember that the </w:t>
      </w:r>
      <w:r w:rsidR="009B4388">
        <w:rPr>
          <w:b/>
          <w:bCs/>
        </w:rPr>
        <w:t>AppOwnsData</w:t>
      </w:r>
      <w:r w:rsidRPr="008F13C6">
        <w:rPr>
          <w:b/>
          <w:bCs/>
        </w:rPr>
        <w:t>.sln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364F3129"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proofErr w:type="spellStart"/>
      <w:r w:rsidR="009B4388">
        <w:rPr>
          <w:b/>
          <w:bCs/>
        </w:rPr>
        <w:t>AppOwnsData</w:t>
      </w:r>
      <w:proofErr w:type="spellEnd"/>
      <w:r w:rsidR="00791D58">
        <w:t xml:space="preserve"> </w:t>
      </w:r>
      <w:r w:rsidR="0084111F">
        <w:t xml:space="preserve">web </w:t>
      </w:r>
      <w:r w:rsidR="00791D58">
        <w:t xml:space="preserve">application to acquire </w:t>
      </w:r>
      <w:r w:rsidR="00BA1B22">
        <w:t xml:space="preserve">app-only </w:t>
      </w:r>
      <w:r w:rsidR="00791D58">
        <w:t>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79" w:history="1">
        <w:r w:rsidRPr="000D6283">
          <w:rPr>
            <w:rStyle w:val="Hyperlink"/>
          </w:rPr>
          <w:t>https://app.powerbi.com</w:t>
        </w:r>
      </w:hyperlink>
      <w:r>
        <w:t xml:space="preserve"> and if prompted, log in using your </w:t>
      </w:r>
      <w:r w:rsidR="00A27AF9">
        <w:t>credentials</w:t>
      </w:r>
      <w:r>
        <w:t>.</w:t>
      </w:r>
    </w:p>
    <w:p w14:paraId="15EA5232" w14:textId="13C23459" w:rsidR="00E24CDB" w:rsidRDefault="00E24CDB" w:rsidP="00E24CDB">
      <w:pPr>
        <w:pStyle w:val="LabStepNumbered"/>
        <w:numPr>
          <w:ilvl w:val="0"/>
          <w:numId w:val="2"/>
        </w:numPr>
      </w:pPr>
      <w:r>
        <w:t xml:space="preserve">Create a new app workspace named </w:t>
      </w:r>
      <w:r w:rsidR="00724F86">
        <w:rPr>
          <w:b/>
        </w:rPr>
        <w:t>Dev Camp Lab</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57860D0A">
            <wp:extent cx="934539" cy="1238269"/>
            <wp:effectExtent l="19050" t="19050" r="18415" b="190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4893" cy="1304989"/>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0320557E"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sidR="00724F86">
        <w:rPr>
          <w:b/>
        </w:rPr>
        <w:t>Dev Camp Lab</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2A6AF246" w:rsidR="00E24CDB" w:rsidRDefault="00BA1B22" w:rsidP="00E24CDB">
      <w:pPr>
        <w:pStyle w:val="LabStepScreenshotLevel2"/>
      </w:pPr>
      <w:r>
        <w:drawing>
          <wp:inline distT="0" distB="0" distL="0" distR="0" wp14:anchorId="0C88192A" wp14:editId="1D2EC511">
            <wp:extent cx="2077453" cy="2245895"/>
            <wp:effectExtent l="19050" t="19050" r="1841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6926" cy="2256136"/>
                    </a:xfrm>
                    <a:prstGeom prst="rect">
                      <a:avLst/>
                    </a:prstGeom>
                    <a:noFill/>
                    <a:ln>
                      <a:solidFill>
                        <a:schemeClr val="tx1">
                          <a:lumMod val="50000"/>
                          <a:lumOff val="50000"/>
                        </a:schemeClr>
                      </a:solidFill>
                    </a:ln>
                  </pic:spPr>
                </pic:pic>
              </a:graphicData>
            </a:graphic>
          </wp:inline>
        </w:drawing>
      </w:r>
    </w:p>
    <w:p w14:paraId="6CB174AB" w14:textId="643E8202"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724F86">
        <w:rPr>
          <w:b/>
          <w:bCs/>
        </w:rPr>
        <w:t>Dev Camp Lab</w:t>
      </w:r>
      <w:r>
        <w:t xml:space="preserve"> workspace.</w:t>
      </w:r>
    </w:p>
    <w:p w14:paraId="6ED5BC9A" w14:textId="40F6144D" w:rsidR="00E24CDB" w:rsidRDefault="00BA1B22" w:rsidP="00E24CDB">
      <w:pPr>
        <w:pStyle w:val="LabStepScreenshotLevel2"/>
      </w:pPr>
      <w:r>
        <w:drawing>
          <wp:inline distT="0" distB="0" distL="0" distR="0" wp14:anchorId="734E444C" wp14:editId="6719362A">
            <wp:extent cx="3585065" cy="1796687"/>
            <wp:effectExtent l="19050" t="19050" r="1587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2056" cy="1805202"/>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84"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102ECC1E" w:rsidR="00E24CDB" w:rsidRDefault="00BA1B22" w:rsidP="00E24CDB">
      <w:pPr>
        <w:pStyle w:val="LabStepScreenshotLevel2"/>
      </w:pPr>
      <w:r>
        <w:drawing>
          <wp:inline distT="0" distB="0" distL="0" distR="0" wp14:anchorId="50164979" wp14:editId="354A4A16">
            <wp:extent cx="4474573" cy="1839547"/>
            <wp:effectExtent l="19050" t="19050" r="2159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5197" cy="1852137"/>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0925727A" w:rsidR="006153AC" w:rsidRDefault="00BA1B22" w:rsidP="00E24CDB">
      <w:pPr>
        <w:pStyle w:val="LabStepScreenshotLevel2"/>
      </w:pPr>
      <w:r>
        <w:drawing>
          <wp:inline distT="0" distB="0" distL="0" distR="0" wp14:anchorId="26F97A13" wp14:editId="0CBA17FC">
            <wp:extent cx="3400926" cy="869126"/>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20487" cy="874125"/>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lastRenderedPageBreak/>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35F3D150" w:rsidR="006153AC" w:rsidRDefault="00542D67" w:rsidP="00E24CDB">
      <w:pPr>
        <w:pStyle w:val="LabStepScreenshotLevel2"/>
      </w:pPr>
      <w:r>
        <w:drawing>
          <wp:inline distT="0" distB="0" distL="0" distR="0" wp14:anchorId="2C0DE2DF" wp14:editId="6010D763">
            <wp:extent cx="3136232" cy="1465339"/>
            <wp:effectExtent l="19050" t="19050" r="2667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47589" cy="147064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1E64801E" w:rsidR="006153AC" w:rsidRDefault="00542D67" w:rsidP="00E24CDB">
      <w:pPr>
        <w:pStyle w:val="LabStepScreenshotLevel2"/>
      </w:pPr>
      <w:r>
        <w:drawing>
          <wp:inline distT="0" distB="0" distL="0" distR="0" wp14:anchorId="0053723B" wp14:editId="24E400BA">
            <wp:extent cx="4885868" cy="1639933"/>
            <wp:effectExtent l="19050" t="19050" r="1016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29259" cy="1654497"/>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3921F5C3" w:rsidR="00DF6FB7" w:rsidRDefault="00542D67" w:rsidP="00E24CDB">
      <w:pPr>
        <w:pStyle w:val="LabStepScreenshotLevel2"/>
      </w:pPr>
      <w:r>
        <w:drawing>
          <wp:inline distT="0" distB="0" distL="0" distR="0" wp14:anchorId="638824C7" wp14:editId="1CA24F5C">
            <wp:extent cx="4984024" cy="1557220"/>
            <wp:effectExtent l="19050" t="19050" r="2667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99"/>
                    <a:stretch/>
                  </pic:blipFill>
                  <pic:spPr bwMode="auto">
                    <a:xfrm>
                      <a:off x="0" y="0"/>
                      <a:ext cx="5008576" cy="15648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E306307" w14:textId="674DF7A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009B4388">
        <w:rPr>
          <w:b/>
          <w:bCs/>
        </w:rPr>
        <w:t>AppOwnsData</w:t>
      </w:r>
      <w:proofErr w:type="spellEnd"/>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07607452" w:rsidR="00714771" w:rsidRDefault="00542D67" w:rsidP="00714771">
      <w:pPr>
        <w:pStyle w:val="LabStepScreenshotLevel2"/>
      </w:pPr>
      <w:r>
        <w:drawing>
          <wp:inline distT="0" distB="0" distL="0" distR="0" wp14:anchorId="3B9D516D" wp14:editId="124CFD13">
            <wp:extent cx="4446363" cy="1037484"/>
            <wp:effectExtent l="19050" t="19050" r="1143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55421" cy="1062931"/>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05B7D1EB" w:rsidR="00714771" w:rsidRDefault="00542D67" w:rsidP="00714771">
      <w:pPr>
        <w:pStyle w:val="LabStepScreenshotLevel2"/>
      </w:pPr>
      <w:r>
        <w:drawing>
          <wp:inline distT="0" distB="0" distL="0" distR="0" wp14:anchorId="048ED353" wp14:editId="27337A1B">
            <wp:extent cx="4555958" cy="1077853"/>
            <wp:effectExtent l="19050" t="19050" r="16510"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17709" cy="1092462"/>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9438BC9" w:rsidR="00714771" w:rsidRDefault="00542D67" w:rsidP="00714771">
      <w:pPr>
        <w:pStyle w:val="LabStepScreenshotLevel2"/>
      </w:pPr>
      <w:r>
        <w:drawing>
          <wp:inline distT="0" distB="0" distL="0" distR="0" wp14:anchorId="339AAD98" wp14:editId="6F9A6DF1">
            <wp:extent cx="2998470" cy="639430"/>
            <wp:effectExtent l="19050" t="19050" r="1143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34833" cy="647185"/>
                    </a:xfrm>
                    <a:prstGeom prst="rect">
                      <a:avLst/>
                    </a:prstGeom>
                    <a:noFill/>
                    <a:ln>
                      <a:solidFill>
                        <a:schemeClr val="tx1">
                          <a:lumMod val="50000"/>
                          <a:lumOff val="50000"/>
                        </a:schemeClr>
                      </a:solidFill>
                    </a:ln>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1AD44F03" w14:textId="2BB7D6E9" w:rsidR="000E49DA" w:rsidRDefault="000E49DA" w:rsidP="005D15BD">
      <w:pPr>
        <w:pStyle w:val="LabStepNumbered"/>
      </w:pPr>
      <w:r>
        <w:t xml:space="preserve">Add the Azure AD service principal for the </w:t>
      </w:r>
      <w:proofErr w:type="spellStart"/>
      <w:r w:rsidRPr="000E49DA">
        <w:rPr>
          <w:b/>
          <w:bCs/>
        </w:rPr>
        <w:t>AppOwnsData</w:t>
      </w:r>
      <w:proofErr w:type="spellEnd"/>
      <w:r>
        <w:t xml:space="preserve"> application to the </w:t>
      </w:r>
      <w:r w:rsidRPr="000E49DA">
        <w:rPr>
          <w:b/>
          <w:bCs/>
        </w:rPr>
        <w:t>Dev Camp Lab</w:t>
      </w:r>
      <w:r>
        <w:t xml:space="preserve"> workspace as an administrator.</w:t>
      </w:r>
    </w:p>
    <w:p w14:paraId="46BC7B5E" w14:textId="7DE3988F" w:rsidR="000E49DA" w:rsidRDefault="000E49DA" w:rsidP="000E49DA">
      <w:pPr>
        <w:pStyle w:val="LabStepNumberedLevel2"/>
      </w:pPr>
      <w:r>
        <w:t xml:space="preserve">Click the </w:t>
      </w:r>
      <w:r w:rsidRPr="000E49DA">
        <w:rPr>
          <w:b/>
          <w:bCs/>
        </w:rPr>
        <w:t>Dev Camp Lab</w:t>
      </w:r>
      <w:r>
        <w:t xml:space="preserve"> workspace in the left navigation to display the workspace </w:t>
      </w:r>
      <w:r w:rsidR="00260696">
        <w:t xml:space="preserve">summary </w:t>
      </w:r>
      <w:r>
        <w:t>page.</w:t>
      </w:r>
    </w:p>
    <w:p w14:paraId="3561E91F" w14:textId="7F4CA47D" w:rsidR="000E49DA" w:rsidRDefault="000E49DA" w:rsidP="000E49DA">
      <w:pPr>
        <w:pStyle w:val="LabStepNumberedLevel2"/>
      </w:pPr>
      <w:r>
        <w:t xml:space="preserve">Click the </w:t>
      </w:r>
      <w:r w:rsidRPr="000E49DA">
        <w:rPr>
          <w:b/>
          <w:bCs/>
        </w:rPr>
        <w:t>Access</w:t>
      </w:r>
      <w:r>
        <w:t xml:space="preserve"> link </w:t>
      </w:r>
      <w:r w:rsidR="00260696">
        <w:t xml:space="preserve">to open the </w:t>
      </w:r>
      <w:r w:rsidR="00260696" w:rsidRPr="00260696">
        <w:rPr>
          <w:b/>
          <w:bCs/>
        </w:rPr>
        <w:t>Access</w:t>
      </w:r>
      <w:r w:rsidR="00260696">
        <w:t xml:space="preserve"> pane where you can configure who has access to workspace resources.</w:t>
      </w:r>
    </w:p>
    <w:p w14:paraId="3D9A9782" w14:textId="2E43B18C" w:rsidR="000E49DA" w:rsidRDefault="000E49DA" w:rsidP="000E49DA">
      <w:pPr>
        <w:pStyle w:val="LabStepScreenshotLevel2"/>
      </w:pPr>
      <w:r>
        <w:drawing>
          <wp:inline distT="0" distB="0" distL="0" distR="0" wp14:anchorId="196D03B3" wp14:editId="287F4A80">
            <wp:extent cx="3481796" cy="1492198"/>
            <wp:effectExtent l="19050" t="19050" r="23495" b="133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544" cy="1509233"/>
                    </a:xfrm>
                    <a:prstGeom prst="rect">
                      <a:avLst/>
                    </a:prstGeom>
                    <a:noFill/>
                    <a:ln>
                      <a:solidFill>
                        <a:schemeClr val="tx1">
                          <a:lumMod val="50000"/>
                          <a:lumOff val="50000"/>
                        </a:schemeClr>
                      </a:solidFill>
                    </a:ln>
                  </pic:spPr>
                </pic:pic>
              </a:graphicData>
            </a:graphic>
          </wp:inline>
        </w:drawing>
      </w:r>
    </w:p>
    <w:p w14:paraId="75FF0A05" w14:textId="285C3FC7" w:rsidR="003211DE" w:rsidRDefault="00260696" w:rsidP="003211DE">
      <w:pPr>
        <w:pStyle w:val="LabStepNumberedLevel2"/>
      </w:pPr>
      <w:r>
        <w:t xml:space="preserve">In the search box with the caption of </w:t>
      </w:r>
      <w:r w:rsidRPr="00260696">
        <w:rPr>
          <w:b/>
          <w:bCs/>
        </w:rPr>
        <w:t>Enter email address</w:t>
      </w:r>
      <w:r>
        <w:t xml:space="preserve">, type </w:t>
      </w:r>
      <w:r w:rsidRPr="00260696">
        <w:rPr>
          <w:b/>
          <w:bCs/>
        </w:rPr>
        <w:t>App-Owns-Data</w:t>
      </w:r>
      <w:r>
        <w:t xml:space="preserve"> to find the Azure AD application.</w:t>
      </w:r>
    </w:p>
    <w:p w14:paraId="25CFC270" w14:textId="7A55A5B0" w:rsidR="000E49DA" w:rsidRDefault="000E49DA" w:rsidP="000E49DA">
      <w:pPr>
        <w:pStyle w:val="LabStepScreenshotLevel2"/>
      </w:pPr>
      <w:r>
        <w:drawing>
          <wp:inline distT="0" distB="0" distL="0" distR="0" wp14:anchorId="38D98083" wp14:editId="3A9E539E">
            <wp:extent cx="4756484" cy="1215546"/>
            <wp:effectExtent l="19050" t="19050" r="25400" b="228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6704" cy="1223269"/>
                    </a:xfrm>
                    <a:prstGeom prst="rect">
                      <a:avLst/>
                    </a:prstGeom>
                    <a:noFill/>
                    <a:ln>
                      <a:solidFill>
                        <a:schemeClr val="tx1">
                          <a:lumMod val="50000"/>
                          <a:lumOff val="50000"/>
                        </a:schemeClr>
                      </a:solidFill>
                    </a:ln>
                  </pic:spPr>
                </pic:pic>
              </a:graphicData>
            </a:graphic>
          </wp:inline>
        </w:drawing>
      </w:r>
    </w:p>
    <w:p w14:paraId="42C240A8" w14:textId="5620931D" w:rsidR="003211DE" w:rsidRDefault="00260696" w:rsidP="003211DE">
      <w:pPr>
        <w:pStyle w:val="LabStepNumberedLevel2"/>
      </w:pPr>
      <w:r>
        <w:t xml:space="preserve">Select the Azure AD application named </w:t>
      </w:r>
      <w:r w:rsidRPr="00260696">
        <w:rPr>
          <w:b/>
          <w:bCs/>
        </w:rPr>
        <w:t>App-Owns-Data Sample App</w:t>
      </w:r>
      <w:r>
        <w:t>.</w:t>
      </w:r>
    </w:p>
    <w:p w14:paraId="52C3CD83" w14:textId="55315F8A" w:rsidR="000E49DA" w:rsidRDefault="000E49DA" w:rsidP="000E49DA">
      <w:pPr>
        <w:pStyle w:val="LabStepScreenshotLevel2"/>
      </w:pPr>
      <w:r>
        <w:drawing>
          <wp:inline distT="0" distB="0" distL="0" distR="0" wp14:anchorId="2333EBE9" wp14:editId="5FC2BE60">
            <wp:extent cx="2188573" cy="1010111"/>
            <wp:effectExtent l="19050" t="19050" r="2159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0256" cy="1020119"/>
                    </a:xfrm>
                    <a:prstGeom prst="rect">
                      <a:avLst/>
                    </a:prstGeom>
                    <a:noFill/>
                    <a:ln>
                      <a:solidFill>
                        <a:schemeClr val="tx1">
                          <a:lumMod val="50000"/>
                          <a:lumOff val="50000"/>
                        </a:schemeClr>
                      </a:solidFill>
                    </a:ln>
                  </pic:spPr>
                </pic:pic>
              </a:graphicData>
            </a:graphic>
          </wp:inline>
        </w:drawing>
      </w:r>
    </w:p>
    <w:p w14:paraId="622B050D" w14:textId="0E938AED" w:rsidR="003211DE" w:rsidRDefault="00260696" w:rsidP="003211DE">
      <w:pPr>
        <w:pStyle w:val="LabStepNumberedLevel2"/>
      </w:pPr>
      <w:r>
        <w:lastRenderedPageBreak/>
        <w:t xml:space="preserve">Select </w:t>
      </w:r>
      <w:r w:rsidRPr="00260696">
        <w:rPr>
          <w:b/>
          <w:bCs/>
        </w:rPr>
        <w:t>Admin</w:t>
      </w:r>
      <w:r>
        <w:t xml:space="preserve"> in the dropdown menu to specify the level of access and then click the </w:t>
      </w:r>
      <w:r w:rsidRPr="00260696">
        <w:rPr>
          <w:b/>
          <w:bCs/>
        </w:rPr>
        <w:t>Add</w:t>
      </w:r>
      <w:r>
        <w:t xml:space="preserve"> button.</w:t>
      </w:r>
    </w:p>
    <w:p w14:paraId="7CF0AE92" w14:textId="290C7597" w:rsidR="000E49DA" w:rsidRDefault="000E49DA" w:rsidP="000E49DA">
      <w:pPr>
        <w:pStyle w:val="LabStepScreenshotLevel2"/>
      </w:pPr>
      <w:r>
        <w:drawing>
          <wp:inline distT="0" distB="0" distL="0" distR="0" wp14:anchorId="3FABFB81" wp14:editId="2456149B">
            <wp:extent cx="1843542" cy="908413"/>
            <wp:effectExtent l="19050" t="19050" r="23495" b="254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2164" cy="932372"/>
                    </a:xfrm>
                    <a:prstGeom prst="rect">
                      <a:avLst/>
                    </a:prstGeom>
                    <a:noFill/>
                    <a:ln>
                      <a:solidFill>
                        <a:schemeClr val="tx1">
                          <a:lumMod val="50000"/>
                          <a:lumOff val="50000"/>
                        </a:schemeClr>
                      </a:solidFill>
                    </a:ln>
                  </pic:spPr>
                </pic:pic>
              </a:graphicData>
            </a:graphic>
          </wp:inline>
        </w:drawing>
      </w:r>
    </w:p>
    <w:p w14:paraId="5E07E1C5" w14:textId="5F399D2E" w:rsidR="003211DE" w:rsidRDefault="00260696" w:rsidP="003211DE">
      <w:pPr>
        <w:pStyle w:val="LabStepNumberedLevel2"/>
      </w:pPr>
      <w:r>
        <w:t xml:space="preserve">You should now be able to confirm that the </w:t>
      </w:r>
      <w:r w:rsidRPr="00260696">
        <w:rPr>
          <w:b/>
          <w:bCs/>
        </w:rPr>
        <w:t>App-Owns-Data Sample App</w:t>
      </w:r>
      <w:r>
        <w:t xml:space="preserve"> has been configured as a workspace admin.</w:t>
      </w:r>
    </w:p>
    <w:p w14:paraId="3E17D07B" w14:textId="629B7954" w:rsidR="000E49DA" w:rsidRDefault="000E49DA" w:rsidP="000E49DA">
      <w:pPr>
        <w:pStyle w:val="LabStepScreenshotLevel2"/>
      </w:pPr>
      <w:r>
        <w:drawing>
          <wp:inline distT="0" distB="0" distL="0" distR="0" wp14:anchorId="34FB0100" wp14:editId="50659C26">
            <wp:extent cx="1522367" cy="1319983"/>
            <wp:effectExtent l="19050" t="19050" r="20955"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62164" cy="1354489"/>
                    </a:xfrm>
                    <a:prstGeom prst="rect">
                      <a:avLst/>
                    </a:prstGeom>
                    <a:noFill/>
                    <a:ln>
                      <a:solidFill>
                        <a:schemeClr val="tx1">
                          <a:lumMod val="50000"/>
                          <a:lumOff val="50000"/>
                        </a:schemeClr>
                      </a:solidFill>
                    </a:ln>
                  </pic:spPr>
                </pic:pic>
              </a:graphicData>
            </a:graphic>
          </wp:inline>
        </w:drawing>
      </w:r>
    </w:p>
    <w:p w14:paraId="0D24289B" w14:textId="1DA65AE5" w:rsidR="000E49DA" w:rsidRDefault="00260696" w:rsidP="000E49DA">
      <w:pPr>
        <w:pStyle w:val="LabStepNumberedLevel2"/>
      </w:pPr>
      <w:r>
        <w:t xml:space="preserve">Close the </w:t>
      </w:r>
      <w:r w:rsidRPr="00260696">
        <w:rPr>
          <w:b/>
          <w:bCs/>
        </w:rPr>
        <w:t>Access</w:t>
      </w:r>
      <w:r>
        <w:t xml:space="preserve"> pane.</w:t>
      </w:r>
    </w:p>
    <w:p w14:paraId="797E4763" w14:textId="1BCE35FF" w:rsidR="000E49DA" w:rsidRDefault="000E49DA" w:rsidP="000E49DA">
      <w:pPr>
        <w:pStyle w:val="LabExerciseCallout"/>
      </w:pPr>
      <w:r>
        <w:t xml:space="preserve">Now you will move from working with Power BI in the browser back to the </w:t>
      </w:r>
      <w:proofErr w:type="spellStart"/>
      <w:r>
        <w:t>AppOwnsData</w:t>
      </w:r>
      <w:proofErr w:type="spellEnd"/>
      <w:r>
        <w:t xml:space="preserve"> project in Visual Studio Code.</w:t>
      </w:r>
    </w:p>
    <w:p w14:paraId="0CDF7F2A" w14:textId="257B7AD6" w:rsidR="005D15BD" w:rsidRDefault="005D15BD" w:rsidP="005D15BD">
      <w:pPr>
        <w:pStyle w:val="LabStepNumbered"/>
      </w:pPr>
      <w:r>
        <w:t xml:space="preserve">Add the NuGet package for the </w:t>
      </w:r>
      <w:r>
        <w:rPr>
          <w:b/>
          <w:bCs/>
        </w:rPr>
        <w:t>Power BI .NET SDK</w:t>
      </w:r>
      <w:r>
        <w:t>.</w:t>
      </w:r>
    </w:p>
    <w:p w14:paraId="433D37AC" w14:textId="7DE1E3DD" w:rsidR="00542D67" w:rsidRDefault="00542D67" w:rsidP="005D15BD">
      <w:pPr>
        <w:pStyle w:val="LabStepNumberedLevel2"/>
        <w:numPr>
          <w:ilvl w:val="1"/>
          <w:numId w:val="2"/>
        </w:numPr>
      </w:pPr>
      <w:r>
        <w:t xml:space="preserve">Return to the instance of Visual Studio Code where you are working on the </w:t>
      </w:r>
      <w:proofErr w:type="spellStart"/>
      <w:r w:rsidRPr="00542D67">
        <w:rPr>
          <w:b/>
          <w:bCs/>
        </w:rPr>
        <w:t>AppOwnsData</w:t>
      </w:r>
      <w:proofErr w:type="spellEnd"/>
      <w:r>
        <w:t xml:space="preserve"> project.</w:t>
      </w:r>
    </w:p>
    <w:p w14:paraId="751E14C5" w14:textId="604E9F2C"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8DFCC38" w:rsidR="005D15BD" w:rsidRDefault="003211DE" w:rsidP="005D15BD">
      <w:pPr>
        <w:pStyle w:val="LabStepScreenshotLevel2"/>
      </w:pPr>
      <w:r>
        <w:drawing>
          <wp:inline distT="0" distB="0" distL="0" distR="0" wp14:anchorId="6FC9D10C" wp14:editId="63069DDD">
            <wp:extent cx="4748463" cy="1160735"/>
            <wp:effectExtent l="19050" t="19050" r="14605" b="2095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81048" cy="1168700"/>
                    </a:xfrm>
                    <a:prstGeom prst="rect">
                      <a:avLst/>
                    </a:prstGeom>
                    <a:noFill/>
                    <a:ln>
                      <a:solidFill>
                        <a:schemeClr val="tx1">
                          <a:lumMod val="50000"/>
                          <a:lumOff val="50000"/>
                        </a:schemeClr>
                      </a:solidFill>
                    </a:ln>
                  </pic:spPr>
                </pic:pic>
              </a:graphicData>
            </a:graphic>
          </wp:inline>
        </w:drawing>
      </w:r>
    </w:p>
    <w:p w14:paraId="06955C3E" w14:textId="22C7B223" w:rsidR="005D15BD" w:rsidRDefault="002149E1" w:rsidP="005D15BD">
      <w:pPr>
        <w:pStyle w:val="LabStepNumberedLevel2"/>
      </w:pPr>
      <w:r>
        <w:t xml:space="preserve">Open the </w:t>
      </w:r>
      <w:proofErr w:type="spellStart"/>
      <w:r w:rsidR="009B4388">
        <w:rPr>
          <w:b/>
          <w:bCs/>
        </w:rPr>
        <w:t>AppOwnsData</w:t>
      </w:r>
      <w:r w:rsidRPr="002149E1">
        <w:rPr>
          <w:b/>
          <w:bCs/>
        </w:rPr>
        <w:t>.csproj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3770BC2D" w:rsidR="005D15BD" w:rsidRDefault="003211DE" w:rsidP="005D15BD">
      <w:pPr>
        <w:pStyle w:val="LabStepScreenshotLevel2"/>
      </w:pPr>
      <w:r>
        <w:drawing>
          <wp:inline distT="0" distB="0" distL="0" distR="0" wp14:anchorId="70DB5554" wp14:editId="2542C4AA">
            <wp:extent cx="4151631" cy="1259306"/>
            <wp:effectExtent l="19050" t="19050" r="20320" b="171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88492" cy="1270487"/>
                    </a:xfrm>
                    <a:prstGeom prst="rect">
                      <a:avLst/>
                    </a:prstGeom>
                    <a:noFill/>
                    <a:ln>
                      <a:solidFill>
                        <a:schemeClr val="tx1">
                          <a:lumMod val="50000"/>
                          <a:lumOff val="50000"/>
                        </a:schemeClr>
                      </a:solidFill>
                    </a:ln>
                  </pic:spPr>
                </pic:pic>
              </a:graphicData>
            </a:graphic>
          </wp:inline>
        </w:drawing>
      </w:r>
    </w:p>
    <w:p w14:paraId="17C8A292" w14:textId="2715A5D3" w:rsidR="002149E1" w:rsidRDefault="002149E1" w:rsidP="002149E1">
      <w:pPr>
        <w:pStyle w:val="LabStepNumberedLevel2"/>
      </w:pPr>
      <w:r>
        <w:t xml:space="preserve">Close the </w:t>
      </w:r>
      <w:proofErr w:type="spellStart"/>
      <w:r>
        <w:t>the</w:t>
      </w:r>
      <w:proofErr w:type="spellEnd"/>
      <w:r>
        <w:t xml:space="preserve"> </w:t>
      </w:r>
      <w:proofErr w:type="spellStart"/>
      <w:r w:rsidR="009B4388">
        <w:rPr>
          <w:b/>
          <w:bCs/>
        </w:rPr>
        <w:t>AppOwnsData</w:t>
      </w:r>
      <w:r w:rsidRPr="002149E1">
        <w:rPr>
          <w:b/>
          <w:bCs/>
        </w:rPr>
        <w:t>.csproj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9D87917" w:rsidR="00AC590D" w:rsidRDefault="00AC590D" w:rsidP="00DC27C3">
      <w:pPr>
        <w:pStyle w:val="LabStepNumberedLevel2"/>
      </w:pPr>
      <w:r>
        <w:t xml:space="preserve">Return to the </w:t>
      </w:r>
      <w:proofErr w:type="spellStart"/>
      <w:r w:rsidR="009B4388">
        <w:rPr>
          <w:b/>
          <w:bCs/>
        </w:rPr>
        <w:t>AppOwnsData</w:t>
      </w:r>
      <w:proofErr w:type="spellEnd"/>
      <w:r>
        <w:t xml:space="preserve"> project in Visual Studio Code.</w:t>
      </w:r>
    </w:p>
    <w:p w14:paraId="1918DA76" w14:textId="01992A0D" w:rsidR="002E252E" w:rsidRDefault="00714771" w:rsidP="00DC27C3">
      <w:pPr>
        <w:pStyle w:val="LabStepNumberedLevel2"/>
      </w:pPr>
      <w:r>
        <w:t xml:space="preserve">Create a </w:t>
      </w:r>
      <w:r w:rsidR="00637FD1">
        <w:t xml:space="preserve">new top-level folder in the </w:t>
      </w:r>
      <w:proofErr w:type="spellStart"/>
      <w:r w:rsidR="009B4388">
        <w:rPr>
          <w:b/>
          <w:bCs/>
        </w:rPr>
        <w:t>AppOwnsData</w:t>
      </w:r>
      <w:proofErr w:type="spellEnd"/>
      <w:r w:rsidR="00637FD1">
        <w:t xml:space="preserve"> project named </w:t>
      </w:r>
      <w:r w:rsidRPr="00637FD1">
        <w:rPr>
          <w:b/>
          <w:bCs/>
        </w:rPr>
        <w:t>Service</w:t>
      </w:r>
      <w:r w:rsidR="00637FD1">
        <w:rPr>
          <w:b/>
          <w:bCs/>
        </w:rPr>
        <w:t>s</w:t>
      </w:r>
      <w:r>
        <w:t>.</w:t>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3E90C353" w:rsidR="00E35E64" w:rsidRDefault="003211DE" w:rsidP="00E35E64">
      <w:pPr>
        <w:pStyle w:val="LabStepScreenshotLevel2"/>
      </w:pPr>
      <w:r>
        <w:drawing>
          <wp:inline distT="0" distB="0" distL="0" distR="0" wp14:anchorId="2FF88416" wp14:editId="0C6BCC1F">
            <wp:extent cx="3202728" cy="1770562"/>
            <wp:effectExtent l="19050" t="19050" r="17145" b="203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170" cy="1832170"/>
                    </a:xfrm>
                    <a:prstGeom prst="rect">
                      <a:avLst/>
                    </a:prstGeom>
                    <a:noFill/>
                    <a:ln>
                      <a:solidFill>
                        <a:schemeClr val="tx1">
                          <a:lumMod val="50000"/>
                          <a:lumOff val="50000"/>
                        </a:schemeClr>
                      </a:solidFill>
                    </a:ln>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540E2636" w:rsidR="00036AE4" w:rsidRDefault="00036AE4" w:rsidP="00036AE4">
      <w:pPr>
        <w:pStyle w:val="LabStepCodeBlockLevel2"/>
      </w:pPr>
      <w:r>
        <w:t>using Microsoft.PowerBI.Api;</w:t>
      </w:r>
    </w:p>
    <w:p w14:paraId="3DDCCFCB" w14:textId="113294F0" w:rsidR="00AA1B92" w:rsidRDefault="00AA1B92" w:rsidP="00036AE4">
      <w:pPr>
        <w:pStyle w:val="LabStepCodeBlockLevel2"/>
      </w:pPr>
      <w:r w:rsidRPr="00AA1B92">
        <w:t>using Microsoft.PowerBI.Api.Models</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47D5D81F" w:rsidR="00E35E64" w:rsidRDefault="00E35E64" w:rsidP="00E35E64">
      <w:pPr>
        <w:pStyle w:val="LabStepCodeBlockLevel2"/>
      </w:pPr>
      <w:r>
        <w:t xml:space="preserve">namespace </w:t>
      </w:r>
      <w:r w:rsidR="009B4388">
        <w:t>AppOwnsData</w:t>
      </w:r>
      <w:r>
        <w:t>.Services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1D2F2379" w14:textId="0BA23DDD" w:rsidR="00EB68B0" w:rsidRDefault="00EB68B0" w:rsidP="00EA55D1">
      <w:pPr>
        <w:pStyle w:val="LabStepCodeBlockLevel2"/>
      </w:pPr>
      <w:r>
        <w:t xml:space="preserve">public </w:t>
      </w:r>
      <w:r w:rsidR="003211DE">
        <w:t xml:space="preserve">const </w:t>
      </w:r>
      <w:r>
        <w:t>string</w:t>
      </w:r>
      <w:r w:rsidR="003211DE">
        <w:t xml:space="preserve"> powerbiApiDefaultScope </w:t>
      </w:r>
      <w:r>
        <w:t>=</w:t>
      </w:r>
      <w:r w:rsidR="00EA55D1">
        <w:t xml:space="preserve"> </w:t>
      </w:r>
      <w:r>
        <w:t>"https://analysis.windows.net/powerbi/api/</w:t>
      </w:r>
      <w:r w:rsidR="003211DE">
        <w:t>.default</w:t>
      </w:r>
      <w:r>
        <w:t>"</w:t>
      </w:r>
      <w:r w:rsidR="003211DE">
        <w:t>;</w:t>
      </w:r>
    </w:p>
    <w:p w14:paraId="4DAE0D08" w14:textId="09C1A306" w:rsidR="00691D35" w:rsidRPr="00FC605A" w:rsidRDefault="00FC605A" w:rsidP="00691D35">
      <w:pPr>
        <w:pStyle w:val="LabExerciseCallout"/>
      </w:pPr>
      <w:r>
        <w:t xml:space="preserve">The </w:t>
      </w:r>
      <w:proofErr w:type="spellStart"/>
      <w:r w:rsidR="003211DE" w:rsidRPr="003211DE">
        <w:rPr>
          <w:b/>
          <w:bCs/>
        </w:rPr>
        <w:t>powerbiApiDefaultScope</w:t>
      </w:r>
      <w:proofErr w:type="spellEnd"/>
      <w:r w:rsidR="003211DE">
        <w:t xml:space="preserve"> constant </w:t>
      </w:r>
      <w:r w:rsidR="00F81601">
        <w:t xml:space="preserve">is a </w:t>
      </w:r>
      <w:r>
        <w:t xml:space="preserve">string </w:t>
      </w:r>
      <w:r w:rsidR="003211DE">
        <w:t xml:space="preserve">with the default </w:t>
      </w:r>
      <w:r>
        <w:t xml:space="preserve">permissions </w:t>
      </w:r>
      <w:r w:rsidR="003211DE">
        <w:t xml:space="preserve">scope for </w:t>
      </w:r>
      <w:r>
        <w:t xml:space="preserve">the Power BI Service API. </w:t>
      </w:r>
      <w:r w:rsidR="00F81601">
        <w:t xml:space="preserve">Your application will pass </w:t>
      </w:r>
      <w:r w:rsidR="003211DE">
        <w:t xml:space="preserve">this </w:t>
      </w:r>
      <w:r w:rsidR="00F81601">
        <w:t>permission</w:t>
      </w:r>
      <w:r w:rsidR="003211DE">
        <w:t xml:space="preserve"> scope</w:t>
      </w:r>
      <w:r w:rsidR="00F81601">
        <w:t xml:space="preserve"> when it </w:t>
      </w:r>
      <w:r>
        <w:t>call</w:t>
      </w:r>
      <w:r w:rsidR="001C6B59">
        <w:t>s</w:t>
      </w:r>
      <w:r>
        <w:t xml:space="preserve"> </w:t>
      </w:r>
      <w:r w:rsidR="00F81601">
        <w:t xml:space="preserve">to Azure AD to acquire an </w:t>
      </w:r>
      <w:r w:rsidR="003211DE">
        <w:t xml:space="preserve">app-only </w:t>
      </w:r>
      <w:r w:rsidR="00F81601">
        <w:t>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28E3849" w14:textId="77777777" w:rsidR="00AA1B92" w:rsidRDefault="00AA1B92" w:rsidP="00AA1B92">
      <w:pPr>
        <w:pStyle w:val="LabStepCodeBlockLevel2"/>
      </w:pPr>
      <w:r>
        <w:t>public string GetAccessToken() {</w:t>
      </w:r>
    </w:p>
    <w:p w14:paraId="5512407B" w14:textId="685022CC" w:rsidR="00AA1B92" w:rsidRDefault="00AA1B92" w:rsidP="00AA1B92">
      <w:pPr>
        <w:pStyle w:val="LabStepCodeBlockLevel2"/>
      </w:pPr>
      <w:r>
        <w:t xml:space="preserve">  return this.tokenAcquisition.GetAccessTokenForAppAsync(powerbiApiDefaultScope).Result;</w:t>
      </w:r>
    </w:p>
    <w:p w14:paraId="30B9AE32" w14:textId="4314B168" w:rsidR="00AA1B92" w:rsidRDefault="00AA1B92"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274F8F3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21EF9617" w14:textId="77777777" w:rsidR="00493DC0" w:rsidRDefault="00493DC0" w:rsidP="00493DC0">
      <w:pPr>
        <w:pStyle w:val="LabStepCodeBlockLevel2"/>
      </w:pPr>
      <w:r>
        <w:t>public async Task&lt;EmbeddedReportViewModel&gt; GetReport(Guid WorkspaceId, Guid ReportId) {</w:t>
      </w:r>
    </w:p>
    <w:p w14:paraId="7F5DB0F1" w14:textId="77777777" w:rsidR="00493DC0" w:rsidRDefault="00493DC0" w:rsidP="00493DC0">
      <w:pPr>
        <w:pStyle w:val="LabStepCodeBlockLevel2"/>
      </w:pPr>
    </w:p>
    <w:p w14:paraId="4859FD6B" w14:textId="77777777" w:rsidR="00493DC0" w:rsidRDefault="00493DC0" w:rsidP="00493DC0">
      <w:pPr>
        <w:pStyle w:val="LabStepCodeBlockLevel2"/>
      </w:pPr>
      <w:r>
        <w:t xml:space="preserve">    PowerBIClient pbiClient = GetPowerBiClient();</w:t>
      </w:r>
    </w:p>
    <w:p w14:paraId="3F5BD30E" w14:textId="77777777" w:rsidR="00493DC0" w:rsidRDefault="00493DC0" w:rsidP="00493DC0">
      <w:pPr>
        <w:pStyle w:val="LabStepCodeBlockLevel2"/>
      </w:pPr>
    </w:p>
    <w:p w14:paraId="40BC8A1E"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call to Power BI Service API to get embedding data</w:t>
      </w:r>
    </w:p>
    <w:p w14:paraId="1C0B660F" w14:textId="77777777" w:rsidR="00493DC0" w:rsidRDefault="00493DC0" w:rsidP="00493DC0">
      <w:pPr>
        <w:pStyle w:val="LabStepCodeBlockLevel2"/>
      </w:pPr>
      <w:r>
        <w:t xml:space="preserve">    var report = await pbiClient.Reports.GetReportInGroupAsync(WorkspaceId, ReportId);</w:t>
      </w:r>
    </w:p>
    <w:p w14:paraId="7C571A06" w14:textId="77777777" w:rsidR="00493DC0" w:rsidRDefault="00493DC0" w:rsidP="00493DC0">
      <w:pPr>
        <w:pStyle w:val="LabStepCodeBlockLevel2"/>
      </w:pPr>
    </w:p>
    <w:p w14:paraId="348E4A72"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generate read-only embed token for the report</w:t>
      </w:r>
    </w:p>
    <w:p w14:paraId="51CAD167" w14:textId="77777777" w:rsidR="00493DC0" w:rsidRDefault="00493DC0" w:rsidP="00493DC0">
      <w:pPr>
        <w:pStyle w:val="LabStepCodeBlockLevel2"/>
      </w:pPr>
      <w:r>
        <w:t xml:space="preserve">    var datasetId = report.DatasetId;</w:t>
      </w:r>
    </w:p>
    <w:p w14:paraId="6CD03C06" w14:textId="77777777" w:rsidR="00493DC0" w:rsidRDefault="00493DC0" w:rsidP="00493DC0">
      <w:pPr>
        <w:pStyle w:val="LabStepCodeBlockLevel2"/>
      </w:pPr>
      <w:r>
        <w:t xml:space="preserve">    var tokenRequest = new GenerateTokenRequest(TokenAccessLevel.View, datasetId);</w:t>
      </w:r>
    </w:p>
    <w:p w14:paraId="3F97FEED" w14:textId="77777777" w:rsidR="00493DC0" w:rsidRDefault="00493DC0" w:rsidP="00493DC0">
      <w:pPr>
        <w:pStyle w:val="LabStepCodeBlockLevel2"/>
      </w:pPr>
      <w:r>
        <w:t xml:space="preserve">    var embedTokenResponse = </w:t>
      </w:r>
    </w:p>
    <w:p w14:paraId="0B9BA9B2" w14:textId="56E25019" w:rsidR="00493DC0" w:rsidRDefault="00493DC0" w:rsidP="00493DC0">
      <w:pPr>
        <w:pStyle w:val="LabStepCodeBlockLevel2"/>
      </w:pPr>
      <w:r>
        <w:t xml:space="preserve">                   await pbiClient.Reports.GenerateTokenAsync(WorkspaceId, ReportId, tokenRequest);</w:t>
      </w:r>
    </w:p>
    <w:p w14:paraId="6DC9BA59" w14:textId="77777777" w:rsidR="00493DC0" w:rsidRDefault="00493DC0" w:rsidP="00493DC0">
      <w:pPr>
        <w:pStyle w:val="LabStepCodeBlockLevel2"/>
      </w:pPr>
      <w:r>
        <w:t xml:space="preserve">    var embedToken = embedTokenResponse.Token;</w:t>
      </w:r>
    </w:p>
    <w:p w14:paraId="6EFEDA5F" w14:textId="77777777" w:rsidR="00493DC0" w:rsidRDefault="00493DC0" w:rsidP="00493DC0">
      <w:pPr>
        <w:pStyle w:val="LabStepCodeBlockLevel2"/>
      </w:pPr>
      <w:r>
        <w:t xml:space="preserve">    </w:t>
      </w:r>
    </w:p>
    <w:p w14:paraId="420C5A09"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return report embedding data to caller</w:t>
      </w:r>
    </w:p>
    <w:p w14:paraId="6EE6D7EB" w14:textId="77777777" w:rsidR="00493DC0" w:rsidRDefault="00493DC0" w:rsidP="00493DC0">
      <w:pPr>
        <w:pStyle w:val="LabStepCodeBlockLevel2"/>
      </w:pPr>
      <w:r>
        <w:t xml:space="preserve">    return new EmbeddedReportViewModel {</w:t>
      </w:r>
    </w:p>
    <w:p w14:paraId="28F64B9B" w14:textId="77777777" w:rsidR="00493DC0" w:rsidRDefault="00493DC0" w:rsidP="00493DC0">
      <w:pPr>
        <w:pStyle w:val="LabStepCodeBlockLevel2"/>
      </w:pPr>
      <w:r>
        <w:t xml:space="preserve">        Id = report.Id.ToString(),</w:t>
      </w:r>
    </w:p>
    <w:p w14:paraId="0BBF4F41" w14:textId="77777777" w:rsidR="00493DC0" w:rsidRDefault="00493DC0" w:rsidP="00493DC0">
      <w:pPr>
        <w:pStyle w:val="LabStepCodeBlockLevel2"/>
      </w:pPr>
      <w:r>
        <w:t xml:space="preserve">        EmbedUrl = report.EmbedUrl,</w:t>
      </w:r>
    </w:p>
    <w:p w14:paraId="45503134" w14:textId="77777777" w:rsidR="00493DC0" w:rsidRDefault="00493DC0" w:rsidP="00493DC0">
      <w:pPr>
        <w:pStyle w:val="LabStepCodeBlockLevel2"/>
      </w:pPr>
      <w:r>
        <w:t xml:space="preserve">        Name = report.Name,</w:t>
      </w:r>
    </w:p>
    <w:p w14:paraId="307C6166" w14:textId="77777777" w:rsidR="00493DC0" w:rsidRDefault="00493DC0" w:rsidP="00493DC0">
      <w:pPr>
        <w:pStyle w:val="LabStepCodeBlockLevel2"/>
      </w:pPr>
      <w:r>
        <w:t xml:space="preserve">        Token = embedToken</w:t>
      </w:r>
    </w:p>
    <w:p w14:paraId="2EB140CD" w14:textId="77777777" w:rsidR="00493DC0" w:rsidRDefault="00493DC0" w:rsidP="00493DC0">
      <w:pPr>
        <w:pStyle w:val="LabStepCodeBlockLevel2"/>
      </w:pPr>
      <w:r>
        <w:t xml:space="preserve">    };</w:t>
      </w:r>
    </w:p>
    <w:p w14:paraId="610FBB88" w14:textId="77777777" w:rsidR="00493DC0" w:rsidRDefault="00493DC0" w:rsidP="00493DC0">
      <w:pPr>
        <w:pStyle w:val="LabStepCodeBlockLevel2"/>
      </w:pPr>
      <w:r>
        <w:t>}</w:t>
      </w:r>
    </w:p>
    <w:p w14:paraId="15E32B07" w14:textId="77777777" w:rsidR="00AA1B92" w:rsidRDefault="00AA1B92" w:rsidP="00EB68B0">
      <w:pPr>
        <w:pStyle w:val="LabStepCodeBlockLevel2"/>
      </w:pP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lastRenderedPageBreak/>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7A08E214" w:rsidR="00824E6E" w:rsidRDefault="00824E6E" w:rsidP="00824E6E">
      <w:pPr>
        <w:pStyle w:val="LabStepCodeBlockLevel2"/>
      </w:pPr>
      <w:r w:rsidRPr="00824E6E">
        <w:t xml:space="preserve">using </w:t>
      </w:r>
      <w:r w:rsidR="009B4388">
        <w:t>AppOwnsData</w:t>
      </w:r>
      <w:r w:rsidRPr="00824E6E">
        <w:t>.Services;</w:t>
      </w:r>
    </w:p>
    <w:p w14:paraId="5042BF45" w14:textId="6A3B122E"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4E27B59E" w14:textId="764BA297" w:rsidR="00493DC0" w:rsidRDefault="00493DC0" w:rsidP="00493DC0">
      <w:pPr>
        <w:pStyle w:val="LabStepCodeBlockLevel2"/>
      </w:pPr>
    </w:p>
    <w:p w14:paraId="646F5E57" w14:textId="77777777" w:rsidR="00493DC0" w:rsidRDefault="00493DC0" w:rsidP="00493DC0">
      <w:pPr>
        <w:pStyle w:val="LabStepCodeBlockLevel2"/>
      </w:pPr>
      <w:r>
        <w:t xml:space="preserve">    services.AddAuthentication(OpenIdConnectDefaults.AuthenticationScheme)</w:t>
      </w:r>
    </w:p>
    <w:p w14:paraId="34614B9A" w14:textId="1E82751D" w:rsidR="00EB68B0" w:rsidRDefault="00493DC0" w:rsidP="00493DC0">
      <w:pPr>
        <w:pStyle w:val="LabStepCodeBlockLevel2"/>
      </w:pPr>
      <w:r>
        <w:t xml:space="preserve">        .AddMicrosoftIdentityWebApp(Configuration.GetSection("AzureAd"));</w:t>
      </w:r>
    </w:p>
    <w:p w14:paraId="0DD3A7B0" w14:textId="0BD4CFBA" w:rsidR="00902822" w:rsidRDefault="00902822" w:rsidP="00493DC0">
      <w:pPr>
        <w:pStyle w:val="LabStepCodeBlockLevel2"/>
      </w:pPr>
    </w:p>
    <w:p w14:paraId="7E31BC4D" w14:textId="77777777" w:rsidR="00902822" w:rsidRDefault="00902822" w:rsidP="00493DC0">
      <w:pPr>
        <w:pStyle w:val="LabStepCodeBlockLevel2"/>
      </w:pPr>
    </w:p>
    <w:p w14:paraId="00432FB3" w14:textId="0536D590" w:rsidR="00493DC0" w:rsidRDefault="00493DC0" w:rsidP="00EB68B0">
      <w:pPr>
        <w:pStyle w:val="LabStepNumberedLevel2"/>
      </w:pPr>
      <w:r>
        <w:t xml:space="preserve">Remove the code that calls </w:t>
      </w:r>
      <w:proofErr w:type="spellStart"/>
      <w:r w:rsidRPr="00493DC0">
        <w:rPr>
          <w:b/>
          <w:bCs/>
        </w:rPr>
        <w:t>AddAuthentication</w:t>
      </w:r>
      <w:proofErr w:type="spellEnd"/>
      <w:r>
        <w:t xml:space="preserve"> and </w:t>
      </w:r>
      <w:proofErr w:type="spellStart"/>
      <w:r w:rsidRPr="00493DC0">
        <w:rPr>
          <w:b/>
          <w:bCs/>
        </w:rPr>
        <w:t>AddMicrosoftIdentityWebApp</w:t>
      </w:r>
      <w:proofErr w:type="spellEnd"/>
      <w:r>
        <w:t xml:space="preserve"> on the services object.</w:t>
      </w:r>
    </w:p>
    <w:p w14:paraId="63060344" w14:textId="13671122" w:rsidR="00EB68B0" w:rsidRDefault="007F5685" w:rsidP="00EB68B0">
      <w:pPr>
        <w:pStyle w:val="LabStepNumberedLevel2"/>
      </w:pPr>
      <w:r>
        <w:t xml:space="preserve">Add the following code to the top of the </w:t>
      </w:r>
      <w:proofErr w:type="spellStart"/>
      <w:r w:rsidRPr="007F5685">
        <w:rPr>
          <w:b/>
          <w:bCs/>
        </w:rPr>
        <w:t>ConfigureServices</w:t>
      </w:r>
      <w:proofErr w:type="spellEnd"/>
      <w:r w:rsidRPr="007F5685">
        <w:t xml:space="preserve"> </w:t>
      </w:r>
      <w:r>
        <w:t>method</w:t>
      </w:r>
      <w:r w:rsidR="00A462B2">
        <w:t>.</w:t>
      </w:r>
    </w:p>
    <w:p w14:paraId="5657EC1A" w14:textId="1B8E12AF" w:rsidR="007F5685" w:rsidRPr="00027A79" w:rsidRDefault="007F5685" w:rsidP="00027A79">
      <w:pPr>
        <w:pStyle w:val="LabStepCodeBlockLevel2"/>
        <w:rPr>
          <w:color w:val="7F7F7F" w:themeColor="text1" w:themeTint="80"/>
        </w:rPr>
      </w:pPr>
      <w:r w:rsidRPr="007F5685">
        <w:rPr>
          <w:color w:val="7F7F7F" w:themeColor="text1" w:themeTint="80"/>
        </w:rPr>
        <w:t>public void ConfigureServices(IServiceCollection services) {</w:t>
      </w:r>
    </w:p>
    <w:p w14:paraId="13D24D07" w14:textId="77777777" w:rsidR="007F5685" w:rsidRDefault="007F5685" w:rsidP="007F5685">
      <w:pPr>
        <w:pStyle w:val="LabStepCodeBlockLevel2"/>
      </w:pPr>
      <w:r>
        <w:t xml:space="preserve">  </w:t>
      </w:r>
    </w:p>
    <w:p w14:paraId="05E1C4F0" w14:textId="77777777" w:rsidR="007F5685" w:rsidRDefault="007F5685" w:rsidP="007F5685">
      <w:pPr>
        <w:pStyle w:val="LabStepCodeBlockLevel2"/>
      </w:pPr>
      <w:r>
        <w:t xml:space="preserve">  services</w:t>
      </w:r>
    </w:p>
    <w:p w14:paraId="414CD1ED" w14:textId="2982E0E2" w:rsidR="007F5685" w:rsidRDefault="007F5685" w:rsidP="007F5685">
      <w:pPr>
        <w:pStyle w:val="LabStepCodeBlockLevel2"/>
      </w:pPr>
      <w:r>
        <w:t xml:space="preserve">   .AddMicrosoftIdentityWebAppAuthentication(Configuration)</w:t>
      </w:r>
    </w:p>
    <w:p w14:paraId="3B1E476A" w14:textId="443E0D39" w:rsidR="007F5685" w:rsidRDefault="007F5685" w:rsidP="007F5685">
      <w:pPr>
        <w:pStyle w:val="LabStepCodeBlockLevel2"/>
      </w:pPr>
      <w:r>
        <w:t xml:space="preserve">   .EnableTokenAcquisitionToCallDownstreamApi()</w:t>
      </w:r>
    </w:p>
    <w:p w14:paraId="65CB37D3" w14:textId="1A4C5119" w:rsidR="007F5685" w:rsidRDefault="007F5685" w:rsidP="00EB68B0">
      <w:pPr>
        <w:pStyle w:val="LabStepCodeBlockLevel2"/>
      </w:pPr>
      <w:r>
        <w:t xml:space="preserve">   .AddInMemoryTokenCaches();</w:t>
      </w:r>
    </w:p>
    <w:p w14:paraId="7CCFE865" w14:textId="5511DCD8" w:rsidR="007F5685" w:rsidRDefault="007F5685" w:rsidP="00EB68B0">
      <w:pPr>
        <w:pStyle w:val="LabStepCodeBlockLevel2"/>
      </w:pPr>
    </w:p>
    <w:p w14:paraId="29522283" w14:textId="77777777" w:rsidR="00902822" w:rsidRDefault="00902822" w:rsidP="00EB68B0">
      <w:pPr>
        <w:pStyle w:val="LabStepCodeBlockLevel2"/>
      </w:pP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1EE65F3A" w14:textId="77777777" w:rsidR="007F5685" w:rsidRPr="007F5685" w:rsidRDefault="007F5685" w:rsidP="007F5685">
      <w:pPr>
        <w:pStyle w:val="LabStepCodeBlockLevel2"/>
        <w:rPr>
          <w:color w:val="7F7F7F" w:themeColor="text1" w:themeTint="80"/>
        </w:rPr>
      </w:pPr>
      <w:r w:rsidRPr="007F5685">
        <w:rPr>
          <w:color w:val="7F7F7F" w:themeColor="text1" w:themeTint="80"/>
        </w:rPr>
        <w:t>public void ConfigureServices(IServiceCollection services) {</w:t>
      </w:r>
    </w:p>
    <w:p w14:paraId="5C4FC5B9" w14:textId="77777777" w:rsidR="000E3DA0" w:rsidRDefault="000E3DA0" w:rsidP="007F5685">
      <w:pPr>
        <w:pStyle w:val="LabStepCodeBlockLevel2"/>
      </w:pPr>
    </w:p>
    <w:p w14:paraId="67986B0C" w14:textId="6A15AB0B" w:rsidR="007F5685" w:rsidRPr="007F5685" w:rsidRDefault="007F5685" w:rsidP="007F5685">
      <w:pPr>
        <w:pStyle w:val="LabStepCodeBlockLevel2"/>
      </w:pPr>
      <w:r w:rsidRPr="007F5685">
        <w:t xml:space="preserve">    services</w:t>
      </w:r>
    </w:p>
    <w:p w14:paraId="5D4F978E" w14:textId="77777777" w:rsidR="007F5685" w:rsidRPr="007F5685" w:rsidRDefault="007F5685" w:rsidP="007F5685">
      <w:pPr>
        <w:pStyle w:val="LabStepCodeBlockLevel2"/>
      </w:pPr>
      <w:r w:rsidRPr="007F5685">
        <w:t xml:space="preserve">        .AddMicrosoftIdentityWebAppAuthentication(Configuration)</w:t>
      </w:r>
    </w:p>
    <w:p w14:paraId="51760783" w14:textId="7B61264A" w:rsidR="007F5685" w:rsidRPr="007F5685" w:rsidRDefault="007F5685" w:rsidP="007F5685">
      <w:pPr>
        <w:pStyle w:val="LabStepCodeBlockLevel2"/>
      </w:pPr>
      <w:r w:rsidRPr="007F5685">
        <w:t xml:space="preserve">        .EnableTokenAcquisitionToCallDownstreamApi()</w:t>
      </w:r>
    </w:p>
    <w:p w14:paraId="380B2021" w14:textId="77777777" w:rsidR="007F5685" w:rsidRPr="007F5685" w:rsidRDefault="007F5685" w:rsidP="007F5685">
      <w:pPr>
        <w:pStyle w:val="LabStepCodeBlockLevel2"/>
      </w:pPr>
      <w:r w:rsidRPr="007F5685">
        <w:t xml:space="preserve">        .AddInMemoryTokenCaches();</w:t>
      </w:r>
    </w:p>
    <w:p w14:paraId="1DDC6F47" w14:textId="77777777" w:rsidR="007F5685" w:rsidRPr="007F5685" w:rsidRDefault="007F5685" w:rsidP="007F5685">
      <w:pPr>
        <w:pStyle w:val="LabStepCodeBlockLevel2"/>
      </w:pPr>
    </w:p>
    <w:p w14:paraId="2CA5AFBD" w14:textId="77777777" w:rsidR="007F5685" w:rsidRPr="007F5685" w:rsidRDefault="007F5685" w:rsidP="007F5685">
      <w:pPr>
        <w:pStyle w:val="LabStepCodeBlockLevel2"/>
      </w:pPr>
      <w:r w:rsidRPr="007F5685">
        <w:t xml:space="preserve">    services.AddScoped(typeof(PowerBiServiceApi));</w:t>
      </w:r>
    </w:p>
    <w:p w14:paraId="6B53C14C" w14:textId="77777777" w:rsidR="007F5685" w:rsidRPr="007F5685" w:rsidRDefault="007F5685" w:rsidP="007F5685">
      <w:pPr>
        <w:pStyle w:val="LabStepCodeBlockLevel2"/>
        <w:rPr>
          <w:color w:val="7F7F7F" w:themeColor="text1" w:themeTint="80"/>
        </w:rPr>
      </w:pPr>
    </w:p>
    <w:p w14:paraId="072B601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services.AddControllersWithViews(options =&gt; {</w:t>
      </w:r>
    </w:p>
    <w:p w14:paraId="261155E7"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var policy = new AuthorizationPolicyBuilder()</w:t>
      </w:r>
    </w:p>
    <w:p w14:paraId="02193DB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.RequireAuthenticatedUser()</w:t>
      </w:r>
    </w:p>
    <w:p w14:paraId="1D612AD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.Build();</w:t>
      </w:r>
    </w:p>
    <w:p w14:paraId="33B524A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options.Filters.Add(new AuthorizeFilter(policy));</w:t>
      </w:r>
    </w:p>
    <w:p w14:paraId="474C853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w:t>
      </w:r>
    </w:p>
    <w:p w14:paraId="5D9E972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services.AddRazorPages()</w:t>
      </w:r>
    </w:p>
    <w:p w14:paraId="281A3BD1"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.AddMicrosoftIdentityUI();</w:t>
      </w:r>
    </w:p>
    <w:p w14:paraId="3110A59A" w14:textId="117589AF" w:rsidR="007F5685" w:rsidRDefault="007F5685" w:rsidP="007F5685">
      <w:pPr>
        <w:pStyle w:val="LabStepCodeBlockLevel2"/>
        <w:rPr>
          <w:color w:val="7F7F7F" w:themeColor="text1" w:themeTint="80"/>
        </w:rPr>
      </w:pPr>
      <w:r w:rsidRPr="007F5685">
        <w:rPr>
          <w:color w:val="7F7F7F" w:themeColor="text1" w:themeTint="80"/>
        </w:rPr>
        <w:t>}</w:t>
      </w:r>
    </w:p>
    <w:p w14:paraId="5CE201FA" w14:textId="66ADC036" w:rsidR="00B004FB" w:rsidRPr="00824E6E" w:rsidRDefault="00B004FB" w:rsidP="00824E6E">
      <w:pPr>
        <w:pStyle w:val="LabStepCodeBlockLevel2"/>
        <w:rPr>
          <w:color w:val="7F7F7F" w:themeColor="text1" w:themeTint="80"/>
        </w:rPr>
      </w:pPr>
    </w:p>
    <w:p w14:paraId="7AB85434" w14:textId="1ABE017F"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w:t>
      </w:r>
      <w:r w:rsidR="007F5685">
        <w:t xml:space="preserve">app-only </w:t>
      </w:r>
      <w:r>
        <w:t xml:space="preserve">access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4BB8F81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009B4388">
        <w:rPr>
          <w:b/>
          <w:bCs/>
        </w:rPr>
        <w:t>AppOwnsData</w:t>
      </w:r>
      <w:r w:rsidRPr="00B004FB">
        <w:rPr>
          <w:b/>
          <w:bCs/>
        </w:rPr>
        <w:t>.Services</w:t>
      </w:r>
      <w:proofErr w:type="spellEnd"/>
      <w:r>
        <w:t xml:space="preserve"> namespace.</w:t>
      </w:r>
    </w:p>
    <w:p w14:paraId="3D37D093" w14:textId="455B42C5" w:rsidR="00B004FB" w:rsidRDefault="00824E6E" w:rsidP="00824E6E">
      <w:pPr>
        <w:pStyle w:val="LabStepCodeBlockLevel2"/>
      </w:pPr>
      <w:r w:rsidRPr="00824E6E">
        <w:t xml:space="preserve">using </w:t>
      </w:r>
      <w:r w:rsidR="009B4388">
        <w:t>AppOwnsData</w:t>
      </w:r>
      <w:r w:rsidRPr="00824E6E">
        <w:t>.Services;</w:t>
      </w:r>
    </w:p>
    <w:p w14:paraId="22CF568E" w14:textId="7E0F311B" w:rsidR="00824E6E" w:rsidRDefault="00B004FB" w:rsidP="002E252E">
      <w:pPr>
        <w:pStyle w:val="LabStepNumberedLevel2"/>
      </w:pPr>
      <w:r>
        <w:lastRenderedPageBreak/>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565A982F" w:rsidR="002D0C4B" w:rsidRDefault="002D0C4B" w:rsidP="002D0C4B">
      <w:pPr>
        <w:pStyle w:val="LabStepCodeBlockLevel2"/>
      </w:pPr>
      <w:r>
        <w:t xml:space="preserve">@model </w:t>
      </w:r>
      <w:r w:rsidR="009B4388">
        <w:t>AppOwnsData</w:t>
      </w:r>
      <w:r>
        <w:t>.Services.EmbeddedReportViewModel;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1A13D00" w:rsidR="002D0C4B" w:rsidRDefault="002D0C4B" w:rsidP="002D0C4B">
      <w:pPr>
        <w:pStyle w:val="LabStepCodeBlockLevel2"/>
      </w:pPr>
      <w:r>
        <w:t xml:space="preserve">  &lt;tr&gt;&lt;td&gt;</w:t>
      </w:r>
      <w:r w:rsidR="000E3DA0">
        <w:t xml:space="preserve">Embed </w:t>
      </w:r>
      <w:r>
        <w:t>Token&lt;/td&gt;&lt;td&gt;@Model.Token&lt;/td&gt;&lt;/tr&gt;</w:t>
      </w:r>
    </w:p>
    <w:p w14:paraId="7FDF65F0" w14:textId="4F02BF79" w:rsidR="002D0C4B" w:rsidRDefault="002D0C4B" w:rsidP="002D0C4B">
      <w:pPr>
        <w:pStyle w:val="LabStepCodeBlockLevel2"/>
      </w:pPr>
      <w:r>
        <w:t>&lt;/table&gt;</w:t>
      </w:r>
    </w:p>
    <w:p w14:paraId="37787487" w14:textId="231B2447" w:rsidR="00902822" w:rsidRDefault="00902822">
      <w:pPr>
        <w:spacing w:before="0" w:after="200" w:line="276" w:lineRule="auto"/>
      </w:pPr>
      <w:r>
        <w:br w:type="page"/>
      </w:r>
    </w:p>
    <w:p w14:paraId="44261652" w14:textId="47C7244F" w:rsidR="002D0C4B" w:rsidRDefault="0007718C" w:rsidP="002E252E">
      <w:pPr>
        <w:pStyle w:val="LabStepNumberedLevel2"/>
      </w:pPr>
      <w:r>
        <w:lastRenderedPageBreak/>
        <w:t xml:space="preserve">The code in </w:t>
      </w:r>
      <w:proofErr w:type="spellStart"/>
      <w:r w:rsidRPr="0007718C">
        <w:rPr>
          <w:b/>
          <w:bCs/>
        </w:rPr>
        <w:t>Embed.cshtml</w:t>
      </w:r>
      <w:proofErr w:type="spellEnd"/>
      <w:r>
        <w:t xml:space="preserve"> should now match the following screenshot..</w:t>
      </w:r>
    </w:p>
    <w:p w14:paraId="52C99773" w14:textId="4EE8FA1C" w:rsidR="002D0C4B" w:rsidRDefault="000E3DA0" w:rsidP="002D0C4B">
      <w:pPr>
        <w:pStyle w:val="LabStepScreenshotLevel2"/>
      </w:pPr>
      <w:r>
        <w:drawing>
          <wp:inline distT="0" distB="0" distL="0" distR="0" wp14:anchorId="02DFB6FA" wp14:editId="69A7F939">
            <wp:extent cx="4331368" cy="1876926"/>
            <wp:effectExtent l="19050" t="19050" r="12065" b="285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44668" cy="1882689"/>
                    </a:xfrm>
                    <a:prstGeom prst="rect">
                      <a:avLst/>
                    </a:prstGeom>
                    <a:noFill/>
                    <a:ln>
                      <a:solidFill>
                        <a:schemeClr val="tx1">
                          <a:lumMod val="50000"/>
                          <a:lumOff val="50000"/>
                        </a:schemeClr>
                      </a:solidFill>
                    </a:ln>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F279152" w:rsidR="0007718C" w:rsidRDefault="0007718C" w:rsidP="0007718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18C698E1" w:rsidR="002D0C4B" w:rsidRDefault="00027A79" w:rsidP="002D0C4B">
      <w:pPr>
        <w:pStyle w:val="LabStepScreenshotLevel2"/>
      </w:pPr>
      <w:r>
        <w:drawing>
          <wp:inline distT="0" distB="0" distL="0" distR="0" wp14:anchorId="33557823" wp14:editId="7B64A8E8">
            <wp:extent cx="4732421" cy="841319"/>
            <wp:effectExtent l="19050" t="19050" r="11430"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4162" cy="84518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84C5B24" w:rsidR="002D0C4B" w:rsidRDefault="000E3DA0" w:rsidP="002D0C4B">
      <w:pPr>
        <w:pStyle w:val="LabStepScreenshotLevel2"/>
      </w:pPr>
      <w:r>
        <w:drawing>
          <wp:inline distT="0" distB="0" distL="0" distR="0" wp14:anchorId="24517D59" wp14:editId="33436DCD">
            <wp:extent cx="5269832" cy="2564652"/>
            <wp:effectExtent l="19050" t="19050" r="26670" b="266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6498" cy="2572763"/>
                    </a:xfrm>
                    <a:prstGeom prst="rect">
                      <a:avLst/>
                    </a:prstGeom>
                    <a:ln>
                      <a:solidFill>
                        <a:schemeClr val="tx1">
                          <a:lumMod val="75000"/>
                          <a:lumOff val="25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DD33136" w:rsidR="005C4F79" w:rsidRDefault="005C4F79" w:rsidP="005C4F79">
      <w:pPr>
        <w:pStyle w:val="Heading3"/>
      </w:pPr>
      <w:r>
        <w:lastRenderedPageBreak/>
        <w:t>Exercise 4: Embed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6D119A24" w:rsidR="00195940" w:rsidRDefault="00195940" w:rsidP="00195940">
      <w:pPr>
        <w:pStyle w:val="LabStepCodeBlockLevel2"/>
      </w:pPr>
      <w:r>
        <w:t xml:space="preserve">@model </w:t>
      </w:r>
      <w:r w:rsidR="009B4388">
        <w:t>AppOwnsData</w:t>
      </w:r>
      <w:r>
        <w:t>.Services.EmbeddedReportViewModel;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32879F7E" w:rsidR="00F429E1" w:rsidRDefault="00F429E1" w:rsidP="0018695F">
      <w:pPr>
        <w:pStyle w:val="LabStepCodeBlockLevel2"/>
        <w:pBdr>
          <w:bottom w:val="single" w:sz="2" w:space="2" w:color="C0C0C0"/>
        </w:pBdr>
      </w:pPr>
      <w:r>
        <w:t xml:space="preserve">@model </w:t>
      </w:r>
      <w:r w:rsidR="009B4388">
        <w:t>AppOwnsData</w:t>
      </w:r>
      <w:r>
        <w:t>.Services.EmbeddedReportViewModel;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484957FD" w:rsidR="00573CF1" w:rsidRDefault="000E3DA0" w:rsidP="002E252E">
      <w:pPr>
        <w:pStyle w:val="LabStepNumberedLevel2"/>
      </w:pPr>
      <w:r>
        <w:t xml:space="preserve">Add a new JavaScript file named </w:t>
      </w:r>
      <w:r w:rsidR="00573CF1" w:rsidRPr="00573CF1">
        <w:rPr>
          <w:b/>
          <w:bCs/>
        </w:rPr>
        <w:t>embed.js</w:t>
      </w:r>
      <w:r w:rsidR="00573CF1">
        <w:t>.</w:t>
      </w:r>
    </w:p>
    <w:p w14:paraId="60CE1957" w14:textId="34722F4B" w:rsidR="00573CF1" w:rsidRDefault="000E3DA0" w:rsidP="00573CF1">
      <w:pPr>
        <w:pStyle w:val="LabStepScreenshotLevel2"/>
      </w:pPr>
      <w:r>
        <w:drawing>
          <wp:inline distT="0" distB="0" distL="0" distR="0" wp14:anchorId="7637252E" wp14:editId="3971C041">
            <wp:extent cx="1716505" cy="1301526"/>
            <wp:effectExtent l="19050" t="19050" r="17145" b="133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5588" cy="1308413"/>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127633D6" w:rsidR="00690272" w:rsidRDefault="00690272" w:rsidP="00690272">
      <w:pPr>
        <w:pStyle w:val="LabStepCodeBlockLevel2"/>
      </w:pPr>
      <w:r>
        <w:t xml:space="preserve">  tokenType: models.TokenType.</w:t>
      </w:r>
      <w:r w:rsidR="000E3DA0">
        <w:t>Embed</w:t>
      </w:r>
      <w:r>
        <w:t>,</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107"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1A5D326C" w:rsidR="00A1402C" w:rsidRDefault="00A1402C" w:rsidP="00A1402C">
      <w:pPr>
        <w:pStyle w:val="LabStepNumberedLevel2"/>
      </w:pPr>
      <w:r>
        <w:t xml:space="preserve">The </w:t>
      </w:r>
      <w:proofErr w:type="spellStart"/>
      <w:r w:rsidR="009B4388">
        <w:rPr>
          <w:b/>
          <w:bCs/>
        </w:rPr>
        <w:t>AppOwnsData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792FD5A4" w:rsidR="006F41C1" w:rsidRDefault="000E3DA0" w:rsidP="006F41C1">
      <w:pPr>
        <w:pStyle w:val="LabStepScreenshotLevel2"/>
      </w:pPr>
      <w:r>
        <w:drawing>
          <wp:inline distT="0" distB="0" distL="0" distR="0" wp14:anchorId="3B23E3FF" wp14:editId="350D73B9">
            <wp:extent cx="4461510" cy="2756635"/>
            <wp:effectExtent l="19050" t="19050" r="15240" b="247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9018" cy="2767452"/>
                    </a:xfrm>
                    <a:prstGeom prst="rect">
                      <a:avLst/>
                    </a:prstGeom>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163D3830" w:rsidR="003F4456" w:rsidRDefault="000E1136" w:rsidP="003F4456">
      <w:pPr>
        <w:pStyle w:val="LabStepScreenshotLevel2"/>
      </w:pPr>
      <w:r>
        <w:drawing>
          <wp:inline distT="0" distB="0" distL="0" distR="0" wp14:anchorId="316079E1" wp14:editId="22E2D418">
            <wp:extent cx="4331368" cy="3139609"/>
            <wp:effectExtent l="19050" t="19050" r="1206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42513" cy="314768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70C902AF" w:rsidR="005C4F79" w:rsidRDefault="005C4F79" w:rsidP="005C4F79">
      <w:pPr>
        <w:pStyle w:val="Heading3"/>
      </w:pPr>
      <w:r>
        <w:lastRenderedPageBreak/>
        <w:t xml:space="preserve">Exercise 5: Add TypeScript Support to a </w:t>
      </w:r>
      <w:r w:rsidR="00180AF2">
        <w:t>.NET 5</w:t>
      </w:r>
      <w:r>
        <w:t xml:space="preserve"> Project</w:t>
      </w:r>
    </w:p>
    <w:p w14:paraId="2FE86397" w14:textId="11C91FEF"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111"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proofErr w:type="spellStart"/>
      <w:r w:rsidR="0072499F" w:rsidRPr="0072499F">
        <w:rPr>
          <w:b/>
          <w:bCs/>
        </w:rPr>
        <w:t>npm</w:t>
      </w:r>
      <w:proofErr w:type="spellEnd"/>
      <w:r w:rsidR="00103D8F">
        <w:rPr>
          <w:b/>
          <w:bCs/>
        </w:rPr>
        <w:t>)</w:t>
      </w:r>
      <w:r w:rsidR="0072499F">
        <w:t xml:space="preserve"> is available at the commend line. You will begin by adding several Node.js configuration files to the root folder of the </w:t>
      </w:r>
      <w:proofErr w:type="spellStart"/>
      <w:r w:rsidR="009B4388">
        <w:rPr>
          <w:b/>
          <w:bCs/>
        </w:rPr>
        <w:t>AppOwnsData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429B4C77"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9B4388">
        <w:rPr>
          <w:b/>
          <w:bCs/>
        </w:rPr>
        <w:t>AppOwnsData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29370EDA"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009B4388">
        <w:rPr>
          <w:b/>
          <w:bCs/>
        </w:rPr>
        <w:t>AppOwnsData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2332F82F">
            <wp:extent cx="1905098" cy="1757499"/>
            <wp:effectExtent l="19050" t="19050" r="19050" b="1460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0326" cy="1780772"/>
                    </a:xfrm>
                    <a:prstGeom prst="rect">
                      <a:avLst/>
                    </a:prstGeom>
                    <a:noFill/>
                    <a:ln>
                      <a:solidFill>
                        <a:schemeClr val="tx1">
                          <a:lumMod val="50000"/>
                          <a:lumOff val="50000"/>
                        </a:schemeClr>
                      </a:solidFill>
                    </a:ln>
                  </pic:spPr>
                </pic:pic>
              </a:graphicData>
            </a:graphic>
          </wp:inline>
        </w:drawing>
      </w:r>
    </w:p>
    <w:p w14:paraId="07EA88C2" w14:textId="2DEB90B4"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009B4388">
        <w:rPr>
          <w:b/>
          <w:bCs/>
        </w:rPr>
        <w:t>AppOwnsData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6DC31990" w:rsidR="001421FC" w:rsidRDefault="00FE712C" w:rsidP="001421FC">
      <w:pPr>
        <w:pStyle w:val="LabStepScreenshotLevel2"/>
      </w:pPr>
      <w:r>
        <w:drawing>
          <wp:inline distT="0" distB="0" distL="0" distR="0" wp14:anchorId="7EA8C039" wp14:editId="1A4D2806">
            <wp:extent cx="4104025" cy="2280013"/>
            <wp:effectExtent l="19050" t="19050" r="10795"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2574" cy="2295874"/>
                    </a:xfrm>
                    <a:prstGeom prst="rect">
                      <a:avLst/>
                    </a:prstGeom>
                    <a:noFill/>
                    <a:ln>
                      <a:solidFill>
                        <a:schemeClr val="tx1">
                          <a:lumMod val="50000"/>
                          <a:lumOff val="50000"/>
                        </a:schemeClr>
                      </a:solidFill>
                    </a:ln>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lastRenderedPageBreak/>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5AF37B69" w:rsidR="001421FC" w:rsidRDefault="00FE712C" w:rsidP="001421FC">
      <w:pPr>
        <w:pStyle w:val="LabStepScreenshotLevel2"/>
      </w:pPr>
      <w:r>
        <w:drawing>
          <wp:inline distT="0" distB="0" distL="0" distR="0" wp14:anchorId="279D4AF4" wp14:editId="27198175">
            <wp:extent cx="5927718" cy="1979567"/>
            <wp:effectExtent l="19050" t="19050" r="16510" b="209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89960" cy="2000353"/>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48882717" w:rsidR="002E252E" w:rsidRDefault="00D95327" w:rsidP="002E252E">
      <w:pPr>
        <w:pStyle w:val="LabStepNumberedLevel2"/>
      </w:pPr>
      <w:r>
        <w:t xml:space="preserve">In the </w:t>
      </w:r>
      <w:proofErr w:type="spellStart"/>
      <w:r w:rsidR="009B4388">
        <w:rPr>
          <w:b/>
          <w:bCs/>
        </w:rPr>
        <w:t>AppOwnsData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lastRenderedPageBreak/>
        <w:t>Return to Visual Studio Code and paste the content</w:t>
      </w:r>
      <w:r w:rsidR="00103D8F">
        <w:t>s</w:t>
      </w:r>
      <w:r>
        <w:t xml:space="preserve"> of </w:t>
      </w:r>
      <w:r w:rsidR="00103D8F">
        <w:t>the Windows clipboard</w:t>
      </w:r>
      <w:r w:rsidR="00103D8F" w:rsidRPr="001473E0">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18587B7" w:rsidR="00845747" w:rsidRDefault="00FE712C" w:rsidP="00845747">
      <w:pPr>
        <w:pStyle w:val="LabStepScreenshotLevel2"/>
      </w:pPr>
      <w:r>
        <w:drawing>
          <wp:inline distT="0" distB="0" distL="0" distR="0" wp14:anchorId="2C978111" wp14:editId="4B79CCAB">
            <wp:extent cx="3991247" cy="1464874"/>
            <wp:effectExtent l="19050" t="19050" r="9525"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24975" cy="1477253"/>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1BC3D270" w:rsidR="00845747" w:rsidRDefault="00AB4CCA" w:rsidP="00845747">
      <w:pPr>
        <w:pStyle w:val="LabStepScreenshotLevel2"/>
      </w:pPr>
      <w:r>
        <w:drawing>
          <wp:inline distT="0" distB="0" distL="0" distR="0" wp14:anchorId="38D898F0" wp14:editId="6F6EFABE">
            <wp:extent cx="2750276" cy="1652204"/>
            <wp:effectExtent l="19050" t="19050" r="12065" b="2476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82644" cy="1671649"/>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00306AFB" w:rsidR="00E4752E" w:rsidRDefault="00AB4CCA" w:rsidP="00E4752E">
      <w:pPr>
        <w:pStyle w:val="LabStepScreenshotLevel2"/>
      </w:pPr>
      <w:r>
        <w:drawing>
          <wp:inline distT="0" distB="0" distL="0" distR="0" wp14:anchorId="24378EC1" wp14:editId="66E60A20">
            <wp:extent cx="3632574" cy="947267"/>
            <wp:effectExtent l="19050" t="19050" r="25400" b="2476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48874"/>
                    <a:stretch/>
                  </pic:blipFill>
                  <pic:spPr bwMode="auto">
                    <a:xfrm>
                      <a:off x="0" y="0"/>
                      <a:ext cx="3663799" cy="95540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6AC318CD" w:rsidR="00B30D73" w:rsidRDefault="00B30D73" w:rsidP="00B30D73">
      <w:pPr>
        <w:pStyle w:val="LabStepNumbered"/>
      </w:pPr>
      <w:r>
        <w:t xml:space="preserve">Update </w:t>
      </w:r>
      <w:proofErr w:type="spellStart"/>
      <w:r w:rsidR="009B4388">
        <w:rPr>
          <w:b/>
          <w:bCs/>
        </w:rPr>
        <w:t>AppOwnsData</w:t>
      </w:r>
      <w:r w:rsidRPr="00A1447F">
        <w:rPr>
          <w:b/>
          <w:bCs/>
        </w:rPr>
        <w:t>.csproj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w:t>
      </w:r>
      <w:proofErr w:type="spellStart"/>
      <w:r w:rsidR="00103D8F">
        <w:t>MSBuild</w:t>
      </w:r>
      <w:proofErr w:type="spellEnd"/>
      <w:r w:rsidR="00103D8F">
        <w:t xml:space="preserve"> </w:t>
      </w:r>
      <w:r w:rsidR="00A1447F">
        <w:t>build process.</w:t>
      </w:r>
    </w:p>
    <w:p w14:paraId="60B41AF2" w14:textId="38E2C9AE" w:rsidR="00E4752E" w:rsidRDefault="00A1447F" w:rsidP="00B30D73">
      <w:pPr>
        <w:pStyle w:val="LabStepNumberedLevel2"/>
      </w:pPr>
      <w:r>
        <w:t>Open the project file</w:t>
      </w:r>
      <w:r w:rsidR="00103D8F">
        <w:t xml:space="preserve"> named</w:t>
      </w:r>
      <w:r>
        <w:t xml:space="preserve"> </w:t>
      </w:r>
      <w:proofErr w:type="spellStart"/>
      <w:r w:rsidR="009B4388">
        <w:rPr>
          <w:b/>
          <w:bCs/>
        </w:rPr>
        <w:t>AppOwnsData</w:t>
      </w:r>
      <w:r w:rsidR="00EC71F1" w:rsidRPr="00EC71F1">
        <w:rPr>
          <w:b/>
          <w:bCs/>
        </w:rPr>
        <w:t>.csproj</w:t>
      </w:r>
      <w:proofErr w:type="spellEnd"/>
      <w:r w:rsidR="00EC71F1">
        <w:t xml:space="preserve"> in an editor window.</w:t>
      </w:r>
    </w:p>
    <w:p w14:paraId="3997123B" w14:textId="28E0E1AC" w:rsidR="00A1447F" w:rsidRDefault="00AB4CCA" w:rsidP="00A1447F">
      <w:pPr>
        <w:pStyle w:val="LabStepScreenshotLevel2"/>
      </w:pPr>
      <w:r>
        <w:drawing>
          <wp:inline distT="0" distB="0" distL="0" distR="0" wp14:anchorId="0ECF4249" wp14:editId="3EF5F958">
            <wp:extent cx="3938996" cy="1232966"/>
            <wp:effectExtent l="19050" t="19050" r="23495" b="2476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71147" cy="124303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60FE3FB7"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&lt;Project Sdk="Microsoft.NET.Sdk.Web"&gt;</w:t>
      </w:r>
    </w:p>
    <w:p w14:paraId="14DF2D4B" w14:textId="77777777" w:rsidR="00AB4CCA" w:rsidRPr="00AB4CCA" w:rsidRDefault="00AB4CCA" w:rsidP="00AB4CCA">
      <w:pPr>
        <w:pStyle w:val="LabStepCodeBlockLevel2"/>
        <w:rPr>
          <w:color w:val="7F7F7F" w:themeColor="text1" w:themeTint="80"/>
          <w:sz w:val="14"/>
          <w:szCs w:val="14"/>
        </w:rPr>
      </w:pPr>
    </w:p>
    <w:p w14:paraId="50D9599B"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3D4F747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&lt;TargetFramework&gt;net5.0&lt;/TargetFramework&gt;</w:t>
      </w:r>
    </w:p>
    <w:p w14:paraId="2C33B4F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&lt;UserSecretsId&gt;aspnet-AppOwnsData-74548193-D24B-4C99-9C55-AF543E13A630&lt;/UserSecretsId&gt;</w:t>
      </w:r>
    </w:p>
    <w:p w14:paraId="56B19F3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773547F5" w14:textId="77777777" w:rsidR="00AB4CCA" w:rsidRPr="00AB4CCA" w:rsidRDefault="00AB4CCA" w:rsidP="00AB4CCA">
      <w:pPr>
        <w:pStyle w:val="LabStepCodeBlockLevel2"/>
        <w:rPr>
          <w:color w:val="7F7F7F" w:themeColor="text1" w:themeTint="80"/>
          <w:sz w:val="14"/>
          <w:szCs w:val="14"/>
        </w:rPr>
      </w:pPr>
    </w:p>
    <w:p w14:paraId="52167970"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433DAC35"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Include="Microsoft.AspNetCore.Authentication.JwtBearer" Version="5.0.1" NoWarn="NU1605" /&gt;</w:t>
      </w:r>
    </w:p>
    <w:p w14:paraId="3004440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Include="Microsoft.AspNetCore.Authentication.OpenIdConnect" Version="5.0.1" NoWarn="NU1605" /&gt;</w:t>
      </w:r>
    </w:p>
    <w:p w14:paraId="2EB25AB2"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 Version="1.1.0" /&gt;</w:t>
      </w:r>
    </w:p>
    <w:p w14:paraId="0B4E2134"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Include="Microsoft.Identity.Web.UI" Version="1.1.0" /&gt;</w:t>
      </w:r>
    </w:p>
    <w:p w14:paraId="4F5C86C1"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Include="Microsoft.PowerBi.Api" Version="3.20.1" /&gt;</w:t>
      </w:r>
    </w:p>
    <w:p w14:paraId="2BAA832A" w14:textId="79892E79" w:rsid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1EC8C9A0" w14:textId="17EBC7BC" w:rsidR="00AB4CCA" w:rsidRPr="00AB4CCA" w:rsidRDefault="00AB4CCA" w:rsidP="00AB4CCA">
      <w:pPr>
        <w:pStyle w:val="LabStepCodeBlockLevel2"/>
        <w:rPr>
          <w:sz w:val="14"/>
          <w:szCs w:val="14"/>
        </w:rPr>
      </w:pPr>
    </w:p>
    <w:p w14:paraId="33934836" w14:textId="77777777" w:rsidR="00AB4CCA" w:rsidRPr="00AB4CCA" w:rsidRDefault="00AB4CCA" w:rsidP="00AB4CCA">
      <w:pPr>
        <w:pStyle w:val="LabStepCodeBlockLevel2"/>
        <w:rPr>
          <w:sz w:val="14"/>
          <w:szCs w:val="14"/>
        </w:rPr>
      </w:pPr>
      <w:r w:rsidRPr="00AB4CCA">
        <w:rPr>
          <w:sz w:val="14"/>
          <w:szCs w:val="14"/>
        </w:rPr>
        <w:t xml:space="preserve">  &lt;Target Name="PostBuild" AfterTargets="PostBuildEvent"&gt;</w:t>
      </w:r>
    </w:p>
    <w:p w14:paraId="34460FF1" w14:textId="77777777" w:rsidR="00AB4CCA" w:rsidRPr="00AB4CCA" w:rsidRDefault="00AB4CCA" w:rsidP="00AB4CCA">
      <w:pPr>
        <w:pStyle w:val="LabStepCodeBlockLevel2"/>
        <w:rPr>
          <w:sz w:val="14"/>
          <w:szCs w:val="14"/>
        </w:rPr>
      </w:pPr>
      <w:r w:rsidRPr="00AB4CCA">
        <w:rPr>
          <w:sz w:val="14"/>
          <w:szCs w:val="14"/>
        </w:rPr>
        <w:t xml:space="preserve">    &lt;Exec Command="npm run build" /&gt;</w:t>
      </w:r>
    </w:p>
    <w:p w14:paraId="4776AF0F" w14:textId="189C9E1B" w:rsidR="00AB4CCA" w:rsidRDefault="00AB4CCA" w:rsidP="00AB4CCA">
      <w:pPr>
        <w:pStyle w:val="LabStepCodeBlockLevel2"/>
        <w:rPr>
          <w:sz w:val="14"/>
          <w:szCs w:val="14"/>
        </w:rPr>
      </w:pPr>
      <w:r w:rsidRPr="00AB4CCA">
        <w:rPr>
          <w:sz w:val="14"/>
          <w:szCs w:val="14"/>
        </w:rPr>
        <w:t xml:space="preserve">  &lt;/Target&gt;</w:t>
      </w:r>
    </w:p>
    <w:p w14:paraId="4B6A2F2D" w14:textId="77777777" w:rsidR="00AB4CCA" w:rsidRPr="00AB4CCA" w:rsidRDefault="00AB4CCA" w:rsidP="00AB4CCA">
      <w:pPr>
        <w:pStyle w:val="LabStepCodeBlockLevel2"/>
        <w:rPr>
          <w:color w:val="7F7F7F" w:themeColor="text1" w:themeTint="80"/>
          <w:sz w:val="14"/>
          <w:szCs w:val="14"/>
        </w:rPr>
      </w:pPr>
    </w:p>
    <w:p w14:paraId="58595A91" w14:textId="19281219" w:rsidR="00AB4CCA" w:rsidRDefault="00AB4CCA" w:rsidP="00E4752E">
      <w:pPr>
        <w:pStyle w:val="LabStepCodeBlockLevel2"/>
      </w:pPr>
      <w:r w:rsidRPr="00AB4CCA">
        <w:rPr>
          <w:color w:val="7F7F7F" w:themeColor="text1" w:themeTint="80"/>
          <w:sz w:val="14"/>
          <w:szCs w:val="14"/>
        </w:rPr>
        <w:t>&lt;/Project&gt;</w:t>
      </w:r>
    </w:p>
    <w:p w14:paraId="13082669" w14:textId="17BB2E8E" w:rsidR="001532CD" w:rsidRDefault="00EC71F1" w:rsidP="00B30D73">
      <w:pPr>
        <w:pStyle w:val="LabStepNumberedLevel2"/>
      </w:pPr>
      <w:r>
        <w:t xml:space="preserve">Save your changes and close </w:t>
      </w:r>
      <w:proofErr w:type="spellStart"/>
      <w:r w:rsidR="009B4388">
        <w:rPr>
          <w:b/>
          <w:bCs/>
        </w:rPr>
        <w:t>AppOwnsData</w:t>
      </w:r>
      <w:r w:rsidRPr="00EC71F1">
        <w:rPr>
          <w:b/>
          <w:bCs/>
        </w:rPr>
        <w:t>.csproj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176DCE5E" w:rsidR="00E4752E" w:rsidRDefault="00AB4CCA" w:rsidP="00E4752E">
      <w:pPr>
        <w:pStyle w:val="LabStepScreenshotLevel2"/>
      </w:pPr>
      <w:r>
        <w:drawing>
          <wp:inline distT="0" distB="0" distL="0" distR="0" wp14:anchorId="1D330681" wp14:editId="22050C69">
            <wp:extent cx="1613807" cy="1576600"/>
            <wp:effectExtent l="19050" t="19050" r="24765" b="2413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7781" cy="1600021"/>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07DA5DA" w:rsidR="00E4752E" w:rsidRDefault="00317A80" w:rsidP="00E4752E">
      <w:pPr>
        <w:pStyle w:val="LabStepScreenshotLevel2"/>
      </w:pPr>
      <w:r>
        <w:drawing>
          <wp:inline distT="0" distB="0" distL="0" distR="0" wp14:anchorId="23FC22CA" wp14:editId="25F3C4D7">
            <wp:extent cx="4595906" cy="1113746"/>
            <wp:effectExtent l="19050" t="19050" r="14605" b="1079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24309" cy="1120629"/>
                    </a:xfrm>
                    <a:prstGeom prst="rect">
                      <a:avLst/>
                    </a:prstGeom>
                    <a:noFill/>
                    <a:ln>
                      <a:solidFill>
                        <a:schemeClr val="tx1">
                          <a:lumMod val="50000"/>
                          <a:lumOff val="50000"/>
                        </a:schemeClr>
                      </a:solidFill>
                    </a:ln>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AB29527" w:rsidR="004B50DD" w:rsidRDefault="004B50DD" w:rsidP="004B50DD">
      <w:pPr>
        <w:pStyle w:val="LabExerciseCallout"/>
      </w:pPr>
      <w:r>
        <w:t xml:space="preserve">When you test the </w:t>
      </w:r>
      <w:proofErr w:type="spellStart"/>
      <w:r w:rsidR="009B4388">
        <w:rPr>
          <w:b/>
          <w:bCs/>
        </w:rPr>
        <w:t>AppOwnsData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2C3D0D04" w:rsidR="005C4F79" w:rsidRDefault="005C4F79" w:rsidP="005C4F79">
      <w:pPr>
        <w:pStyle w:val="Heading3"/>
      </w:pPr>
      <w:r>
        <w:lastRenderedPageBreak/>
        <w:t xml:space="preserve">Exercise </w:t>
      </w:r>
      <w:r w:rsidR="00D606B8">
        <w:t>6</w:t>
      </w:r>
      <w:r>
        <w:t xml:space="preserve">: </w:t>
      </w:r>
      <w:r w:rsidR="00D606B8">
        <w:t>Creat</w:t>
      </w:r>
      <w:r w:rsidR="0028663B">
        <w:t>e</w:t>
      </w:r>
      <w:r w:rsidR="00D606B8">
        <w:t xml:space="preserve"> a View Model for App Workspaces</w:t>
      </w:r>
    </w:p>
    <w:p w14:paraId="2B889B32" w14:textId="325D4502" w:rsidR="005C4F79" w:rsidRDefault="009F4A66" w:rsidP="005C4F79">
      <w:pPr>
        <w:pStyle w:val="LabExerciseLeadIn"/>
      </w:pPr>
      <w:r>
        <w:t xml:space="preserve">Up to this point, you have implemented the </w:t>
      </w:r>
      <w:proofErr w:type="spellStart"/>
      <w:r w:rsidR="009B4388">
        <w:rPr>
          <w:b/>
          <w:bCs/>
        </w:rPr>
        <w:t>AppOwnsData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009B4388">
        <w:rPr>
          <w:b/>
          <w:bCs/>
        </w:rPr>
        <w:t>AppOwnsData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298CF9DF" w14:textId="50B916E2" w:rsidR="00D67D90" w:rsidRDefault="00D67D90" w:rsidP="00D67D90">
      <w:pPr>
        <w:pStyle w:val="LabStepCodeBlockLevel2"/>
      </w:pPr>
      <w:r>
        <w:t>public async Task&lt;string&gt; GetEmbeddedViewModel(string appWorkspaceId) {</w:t>
      </w:r>
    </w:p>
    <w:p w14:paraId="205AB97A" w14:textId="77777777" w:rsidR="00D67D90" w:rsidRDefault="00D67D90" w:rsidP="00D67D90">
      <w:pPr>
        <w:pStyle w:val="LabStepCodeBlockLevel2"/>
      </w:pPr>
    </w:p>
    <w:p w14:paraId="538A5283" w14:textId="77777777" w:rsidR="00D67D90" w:rsidRDefault="00D67D90" w:rsidP="00D67D90">
      <w:pPr>
        <w:pStyle w:val="LabStepCodeBlockLevel2"/>
      </w:pPr>
      <w:r>
        <w:t xml:space="preserve">    PowerBIClient pbiClient = GetPowerBiClient();</w:t>
      </w:r>
    </w:p>
    <w:p w14:paraId="7C8C5995" w14:textId="77777777" w:rsidR="00D67D90" w:rsidRDefault="00D67D90" w:rsidP="00D67D90">
      <w:pPr>
        <w:pStyle w:val="LabStepCodeBlockLevel2"/>
      </w:pPr>
    </w:p>
    <w:p w14:paraId="2F559BD8" w14:textId="77777777" w:rsidR="00D67D90" w:rsidRDefault="00D67D90" w:rsidP="00D67D90">
      <w:pPr>
        <w:pStyle w:val="LabStepCodeBlockLevel2"/>
      </w:pPr>
      <w:r>
        <w:t xml:space="preserve">    Object viewModel;</w:t>
      </w:r>
    </w:p>
    <w:p w14:paraId="02488AE9" w14:textId="77777777" w:rsidR="00D67D90" w:rsidRDefault="00D67D90" w:rsidP="00D67D90">
      <w:pPr>
        <w:pStyle w:val="LabStepCodeBlockLevel2"/>
      </w:pPr>
    </w:p>
    <w:p w14:paraId="3405AD2A" w14:textId="77777777" w:rsidR="00D67D90" w:rsidRDefault="00D67D90" w:rsidP="00D67D90">
      <w:pPr>
        <w:pStyle w:val="LabStepCodeBlockLevel2"/>
      </w:pPr>
      <w:r>
        <w:t xml:space="preserve">    Guid workspaceId = new Guid(appWorkspaceId);</w:t>
      </w:r>
    </w:p>
    <w:p w14:paraId="58D0F7A7" w14:textId="77777777" w:rsidR="00D67D90" w:rsidRDefault="00D67D90" w:rsidP="00D67D90">
      <w:pPr>
        <w:pStyle w:val="LabStepCodeBlockLevel2"/>
      </w:pPr>
      <w:r>
        <w:t xml:space="preserve">    var workspaces = (await pbiClient.Groups.GetGroupsAsync()).Value;</w:t>
      </w:r>
    </w:p>
    <w:p w14:paraId="63B9B8E1" w14:textId="77777777" w:rsidR="00D67D90" w:rsidRDefault="00D67D90" w:rsidP="00D67D90">
      <w:pPr>
        <w:pStyle w:val="LabStepCodeBlockLevel2"/>
      </w:pPr>
      <w:r>
        <w:t xml:space="preserve">    var currentWorkspace = workspaces.First((workspace) =&gt; workspace.Id == workspaceId);</w:t>
      </w:r>
    </w:p>
    <w:p w14:paraId="66F66933" w14:textId="77777777" w:rsidR="00D67D90" w:rsidRDefault="00D67D90" w:rsidP="00D67D90">
      <w:pPr>
        <w:pStyle w:val="LabStepCodeBlockLevel2"/>
      </w:pPr>
      <w:r>
        <w:t xml:space="preserve">    var datasets = (await pbiClient.Datasets.GetDatasetsInGroupAsync(workspaceId)).Value;</w:t>
      </w:r>
    </w:p>
    <w:p w14:paraId="162EC516" w14:textId="77777777" w:rsidR="00D67D90" w:rsidRDefault="00D67D90" w:rsidP="00D67D90">
      <w:pPr>
        <w:pStyle w:val="LabStepCodeBlockLevel2"/>
      </w:pPr>
      <w:r>
        <w:t xml:space="preserve">    var reports = (await pbiClient.Reports.GetReportsInGroupAsync(workspaceId)).Value;</w:t>
      </w:r>
    </w:p>
    <w:p w14:paraId="1B4BA4A0" w14:textId="77777777" w:rsidR="00D67D90" w:rsidRDefault="00D67D90" w:rsidP="00D67D90">
      <w:pPr>
        <w:pStyle w:val="LabStepCodeBlockLevel2"/>
      </w:pPr>
    </w:p>
    <w:p w14:paraId="3FF75A7A" w14:textId="77777777" w:rsidR="00D67D90" w:rsidRDefault="00D67D90" w:rsidP="00D67D90">
      <w:pPr>
        <w:pStyle w:val="LabStepCodeBlockLevel2"/>
      </w:pPr>
      <w:r>
        <w:t xml:space="preserve">    IList&lt;GenerateTokenRequestV2Dataset&gt; datasetRequests = new List&lt;GenerateTokenRequestV2Dataset&gt;();</w:t>
      </w:r>
    </w:p>
    <w:p w14:paraId="119D147E" w14:textId="72D76252" w:rsidR="00D67D90" w:rsidRDefault="00D67D90" w:rsidP="00D67D90">
      <w:pPr>
        <w:pStyle w:val="LabStepCodeBlockLevel2"/>
      </w:pPr>
      <w:r>
        <w:t xml:space="preserve">    foreach (var dataset in datasets) {</w:t>
      </w:r>
    </w:p>
    <w:p w14:paraId="5227D6ED" w14:textId="77777777" w:rsidR="00D67D90" w:rsidRDefault="00D67D90" w:rsidP="00D67D90">
      <w:pPr>
        <w:pStyle w:val="LabStepCodeBlockLevel2"/>
      </w:pPr>
      <w:r>
        <w:t xml:space="preserve">        datasetRequests.Add(new GenerateTokenRequestV2Dataset(dataset.Id));</w:t>
      </w:r>
    </w:p>
    <w:p w14:paraId="5D6D21EE" w14:textId="77777777" w:rsidR="00D67D90" w:rsidRDefault="00D67D90" w:rsidP="00D67D90">
      <w:pPr>
        <w:pStyle w:val="LabStepCodeBlockLevel2"/>
      </w:pPr>
      <w:r>
        <w:t xml:space="preserve">    };</w:t>
      </w:r>
    </w:p>
    <w:p w14:paraId="3EBB8D84" w14:textId="77777777" w:rsidR="00D67D90" w:rsidRDefault="00D67D90" w:rsidP="00D67D90">
      <w:pPr>
        <w:pStyle w:val="LabStepCodeBlockLevel2"/>
      </w:pPr>
    </w:p>
    <w:p w14:paraId="3C30C391" w14:textId="77777777" w:rsidR="00D67D90" w:rsidRDefault="00D67D90" w:rsidP="00D67D90">
      <w:pPr>
        <w:pStyle w:val="LabStepCodeBlockLevel2"/>
      </w:pPr>
      <w:r>
        <w:t xml:space="preserve">    IList&lt;GenerateTokenRequestV2Report&gt; reportRequests = new List&lt;GenerateTokenRequestV2Report&gt;();</w:t>
      </w:r>
    </w:p>
    <w:p w14:paraId="54E8FB27" w14:textId="308AF2AE" w:rsidR="00D67D90" w:rsidRDefault="00D67D90" w:rsidP="00D67D90">
      <w:pPr>
        <w:pStyle w:val="LabStepCodeBlockLevel2"/>
      </w:pPr>
      <w:r>
        <w:t xml:space="preserve">    foreach (var report in reports) {</w:t>
      </w:r>
    </w:p>
    <w:p w14:paraId="08F7FAB6" w14:textId="77777777" w:rsidR="00D67D90" w:rsidRDefault="00D67D90" w:rsidP="00D67D90">
      <w:pPr>
        <w:pStyle w:val="LabStepCodeBlockLevel2"/>
      </w:pPr>
      <w:r>
        <w:t xml:space="preserve">        reportRequests.Add(new GenerateTokenRequestV2Report(report.Id, allowEdit: true));</w:t>
      </w:r>
    </w:p>
    <w:p w14:paraId="2C59CF0B" w14:textId="77777777" w:rsidR="00D67D90" w:rsidRDefault="00D67D90" w:rsidP="00D67D90">
      <w:pPr>
        <w:pStyle w:val="LabStepCodeBlockLevel2"/>
      </w:pPr>
      <w:r>
        <w:t xml:space="preserve">    };</w:t>
      </w:r>
    </w:p>
    <w:p w14:paraId="0C6891F2" w14:textId="77777777" w:rsidR="00D67D90" w:rsidRDefault="00D67D90" w:rsidP="00D67D90">
      <w:pPr>
        <w:pStyle w:val="LabStepCodeBlockLevel2"/>
      </w:pPr>
    </w:p>
    <w:p w14:paraId="22B3A631" w14:textId="77777777" w:rsidR="00D67D90" w:rsidRDefault="00D67D90" w:rsidP="00D67D90">
      <w:pPr>
        <w:pStyle w:val="LabStepCodeBlockLevel2"/>
      </w:pPr>
    </w:p>
    <w:p w14:paraId="60FB5EE5" w14:textId="77777777" w:rsidR="00D67D90" w:rsidRDefault="00D67D90" w:rsidP="00D67D90">
      <w:pPr>
        <w:pStyle w:val="LabStepCodeBlockLevel2"/>
      </w:pPr>
      <w:r>
        <w:t xml:space="preserve">    IList&lt;GenerateTokenRequestV2TargetWorkspace&gt; workspaceRequests =</w:t>
      </w:r>
    </w:p>
    <w:p w14:paraId="267460C4" w14:textId="77777777" w:rsidR="00D67D90" w:rsidRDefault="00D67D90" w:rsidP="00D67D90">
      <w:pPr>
        <w:pStyle w:val="LabStepCodeBlockLevel2"/>
      </w:pPr>
      <w:r>
        <w:t xml:space="preserve">        new GenerateTokenRequestV2TargetWorkspace[] {</w:t>
      </w:r>
    </w:p>
    <w:p w14:paraId="59B1166B" w14:textId="568BECB7" w:rsidR="00D67D90" w:rsidRDefault="00D67D90" w:rsidP="00D67D90">
      <w:pPr>
        <w:pStyle w:val="LabStepCodeBlockLevel2"/>
      </w:pPr>
      <w:r>
        <w:t xml:space="preserve">            new GenerateTokenRequestV2TargetWorkspace(workspaceId)</w:t>
      </w:r>
    </w:p>
    <w:p w14:paraId="79B5F131" w14:textId="77777777" w:rsidR="00D67D90" w:rsidRDefault="00D67D90" w:rsidP="00D67D90">
      <w:pPr>
        <w:pStyle w:val="LabStepCodeBlockLevel2"/>
      </w:pPr>
      <w:r>
        <w:t xml:space="preserve">    };</w:t>
      </w:r>
    </w:p>
    <w:p w14:paraId="53F2DB56" w14:textId="77777777" w:rsidR="00D67D90" w:rsidRDefault="00D67D90" w:rsidP="00D67D90">
      <w:pPr>
        <w:pStyle w:val="LabStepCodeBlockLevel2"/>
      </w:pPr>
    </w:p>
    <w:p w14:paraId="26D559DF" w14:textId="77777777" w:rsidR="00D67D90" w:rsidRDefault="00D67D90" w:rsidP="00D67D90">
      <w:pPr>
        <w:pStyle w:val="LabStepCodeBlockLevel2"/>
      </w:pPr>
    </w:p>
    <w:p w14:paraId="61E57B81" w14:textId="77777777" w:rsidR="00D67D90" w:rsidRDefault="00D67D90" w:rsidP="00D67D90">
      <w:pPr>
        <w:pStyle w:val="LabStepCodeBlockLevel2"/>
      </w:pPr>
      <w:r>
        <w:t xml:space="preserve">    GenerateTokenRequestV2 tokenRequest =</w:t>
      </w:r>
    </w:p>
    <w:p w14:paraId="3BBFE63F" w14:textId="77777777" w:rsidR="00D67D90" w:rsidRDefault="00D67D90" w:rsidP="00D67D90">
      <w:pPr>
        <w:pStyle w:val="LabStepCodeBlockLevel2"/>
      </w:pPr>
      <w:r>
        <w:t xml:space="preserve">        new GenerateTokenRequestV2(datasets: datasetRequests,</w:t>
      </w:r>
    </w:p>
    <w:p w14:paraId="4BF0C552" w14:textId="77777777" w:rsidR="00D67D90" w:rsidRDefault="00D67D90" w:rsidP="00D67D90">
      <w:pPr>
        <w:pStyle w:val="LabStepCodeBlockLevel2"/>
      </w:pPr>
      <w:r>
        <w:t xml:space="preserve">                                    reports: reportRequests,</w:t>
      </w:r>
    </w:p>
    <w:p w14:paraId="6ECEAABC" w14:textId="77777777" w:rsidR="00D67D90" w:rsidRDefault="00D67D90" w:rsidP="00D67D90">
      <w:pPr>
        <w:pStyle w:val="LabStepCodeBlockLevel2"/>
      </w:pPr>
      <w:r>
        <w:t xml:space="preserve">                                    targetWorkspaces: workspaceRequests);</w:t>
      </w:r>
    </w:p>
    <w:p w14:paraId="0978E73C" w14:textId="77777777" w:rsidR="00D67D90" w:rsidRDefault="00D67D90" w:rsidP="00D67D90">
      <w:pPr>
        <w:pStyle w:val="LabStepCodeBlockLevel2"/>
      </w:pPr>
    </w:p>
    <w:p w14:paraId="7E4BA2DD" w14:textId="77777777" w:rsidR="00D67D90" w:rsidRDefault="00D67D90" w:rsidP="00D67D90">
      <w:pPr>
        <w:pStyle w:val="LabStepCodeBlockLevel2"/>
      </w:pPr>
    </w:p>
    <w:p w14:paraId="36B3EFB9" w14:textId="77777777" w:rsidR="00D67D90" w:rsidRPr="00D67D90" w:rsidRDefault="00D67D90" w:rsidP="00D67D90">
      <w:pPr>
        <w:pStyle w:val="LabStepCodeBlockLevel2"/>
        <w:rPr>
          <w:color w:val="4F6228" w:themeColor="accent3" w:themeShade="80"/>
        </w:rPr>
      </w:pPr>
      <w:r w:rsidRPr="00D67D90">
        <w:rPr>
          <w:color w:val="4F6228" w:themeColor="accent3" w:themeShade="80"/>
        </w:rPr>
        <w:t xml:space="preserve">    // call to Power BI Service API and pass GenerateTokenRequest object to generate embed token</w:t>
      </w:r>
    </w:p>
    <w:p w14:paraId="3000545D" w14:textId="77777777" w:rsidR="00D67D90" w:rsidRDefault="00D67D90" w:rsidP="00D67D90">
      <w:pPr>
        <w:pStyle w:val="LabStepCodeBlockLevel2"/>
      </w:pPr>
      <w:r>
        <w:t xml:space="preserve">    string embedToken = pbiClient.EmbedToken.GenerateToken(tokenRequest).Token;</w:t>
      </w:r>
    </w:p>
    <w:p w14:paraId="17B14A8E" w14:textId="77777777" w:rsidR="00D67D90" w:rsidRDefault="00D67D90" w:rsidP="00D67D90">
      <w:pPr>
        <w:pStyle w:val="LabStepCodeBlockLevel2"/>
      </w:pPr>
    </w:p>
    <w:p w14:paraId="0785EA1A" w14:textId="77777777" w:rsidR="00D67D90" w:rsidRDefault="00D67D90" w:rsidP="00D67D90">
      <w:pPr>
        <w:pStyle w:val="LabStepCodeBlockLevel2"/>
      </w:pPr>
    </w:p>
    <w:p w14:paraId="3772A9FC" w14:textId="77777777" w:rsidR="00D67D90" w:rsidRDefault="00D67D90" w:rsidP="00D67D90">
      <w:pPr>
        <w:pStyle w:val="LabStepCodeBlockLevel2"/>
      </w:pPr>
      <w:r>
        <w:t xml:space="preserve">    viewModel = new</w:t>
      </w:r>
    </w:p>
    <w:p w14:paraId="44EFE769" w14:textId="77777777" w:rsidR="00D67D90" w:rsidRDefault="00D67D90" w:rsidP="00D67D90">
      <w:pPr>
        <w:pStyle w:val="LabStepCodeBlockLevel2"/>
      </w:pPr>
      <w:r>
        <w:t xml:space="preserve">    {</w:t>
      </w:r>
    </w:p>
    <w:p w14:paraId="428D9032" w14:textId="77777777" w:rsidR="00D67D90" w:rsidRDefault="00D67D90" w:rsidP="00D67D90">
      <w:pPr>
        <w:pStyle w:val="LabStepCodeBlockLevel2"/>
      </w:pPr>
      <w:r>
        <w:t xml:space="preserve">        workspaces = workspaces,</w:t>
      </w:r>
    </w:p>
    <w:p w14:paraId="4BE19AF7" w14:textId="77777777" w:rsidR="00D67D90" w:rsidRDefault="00D67D90" w:rsidP="00D67D90">
      <w:pPr>
        <w:pStyle w:val="LabStepCodeBlockLevel2"/>
      </w:pPr>
      <w:r>
        <w:t xml:space="preserve">        currentWorkspace = currentWorkspace.Name,</w:t>
      </w:r>
    </w:p>
    <w:p w14:paraId="2902D68A" w14:textId="77777777" w:rsidR="00D67D90" w:rsidRDefault="00D67D90" w:rsidP="00D67D90">
      <w:pPr>
        <w:pStyle w:val="LabStepCodeBlockLevel2"/>
      </w:pPr>
      <w:r>
        <w:t xml:space="preserve">        datasets = datasets,</w:t>
      </w:r>
    </w:p>
    <w:p w14:paraId="6CED39AE" w14:textId="77777777" w:rsidR="00D67D90" w:rsidRDefault="00D67D90" w:rsidP="00D67D90">
      <w:pPr>
        <w:pStyle w:val="LabStepCodeBlockLevel2"/>
      </w:pPr>
      <w:r>
        <w:t xml:space="preserve">        reports = reports,</w:t>
      </w:r>
    </w:p>
    <w:p w14:paraId="63CAC856" w14:textId="77777777" w:rsidR="00D67D90" w:rsidRDefault="00D67D90" w:rsidP="00D67D90">
      <w:pPr>
        <w:pStyle w:val="LabStepCodeBlockLevel2"/>
      </w:pPr>
      <w:r>
        <w:t xml:space="preserve">        token = embedToken</w:t>
      </w:r>
    </w:p>
    <w:p w14:paraId="75747C75" w14:textId="77777777" w:rsidR="00D67D90" w:rsidRDefault="00D67D90" w:rsidP="00D67D90">
      <w:pPr>
        <w:pStyle w:val="LabStepCodeBlockLevel2"/>
      </w:pPr>
      <w:r>
        <w:t xml:space="preserve">    };</w:t>
      </w:r>
    </w:p>
    <w:p w14:paraId="10D77FF4" w14:textId="77777777" w:rsidR="00D67D90" w:rsidRDefault="00D67D90" w:rsidP="00D67D90">
      <w:pPr>
        <w:pStyle w:val="LabStepCodeBlockLevel2"/>
      </w:pPr>
    </w:p>
    <w:p w14:paraId="36547966" w14:textId="77777777" w:rsidR="00D67D90" w:rsidRDefault="00D67D90" w:rsidP="00D67D90">
      <w:pPr>
        <w:pStyle w:val="LabStepCodeBlockLevel2"/>
      </w:pPr>
      <w:r>
        <w:t xml:space="preserve">    return JsonConvert.SerializeObject(viewModel);</w:t>
      </w:r>
    </w:p>
    <w:p w14:paraId="1EFE5B0B" w14:textId="61C21C03" w:rsidR="00BE0677" w:rsidRDefault="00D67D90" w:rsidP="00D67D90">
      <w:pPr>
        <w:pStyle w:val="LabStepCodeBlockLevel2"/>
      </w:pPr>
      <w:r>
        <w:t>}</w:t>
      </w:r>
    </w:p>
    <w:p w14:paraId="15BD2CA1" w14:textId="1565E433" w:rsidR="00BE0677" w:rsidRDefault="00BE0677" w:rsidP="009E7E73">
      <w:pPr>
        <w:pStyle w:val="LabStepCodeBlockLevel2"/>
      </w:pPr>
    </w:p>
    <w:p w14:paraId="00F0257D" w14:textId="59E3DBBB" w:rsidR="00BE0677" w:rsidRDefault="00BE0677" w:rsidP="009E7E73">
      <w:pPr>
        <w:pStyle w:val="LabStepCodeBlockLevel2"/>
      </w:pPr>
    </w:p>
    <w:p w14:paraId="157183D5" w14:textId="77777777" w:rsidR="00022BF5" w:rsidRDefault="00022BF5" w:rsidP="009E7E73">
      <w:pPr>
        <w:pStyle w:val="LabStepCodeBlockLevel2"/>
      </w:pPr>
    </w:p>
    <w:p w14:paraId="357CE44D" w14:textId="67AFAF45"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BDFD757" w14:textId="08D7DB3C" w:rsidR="00F1413D" w:rsidRDefault="007A04CE" w:rsidP="00022BF5">
      <w:pPr>
        <w:pStyle w:val="LabStepNumberedLevel2"/>
        <w:numPr>
          <w:ilvl w:val="1"/>
          <w:numId w:val="25"/>
        </w:numPr>
      </w:pPr>
      <w:r>
        <w:lastRenderedPageBreak/>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proofErr w:type="spellStart"/>
      <w:r w:rsidR="00FE4B76" w:rsidRPr="00022BF5">
        <w:rPr>
          <w:b/>
          <w:bCs/>
        </w:rPr>
        <w:t>GetEmbeddedViewModel</w:t>
      </w:r>
      <w:proofErr w:type="spellEnd"/>
      <w:r w:rsidR="00FE4B76">
        <w:t>.</w:t>
      </w:r>
    </w:p>
    <w:p w14:paraId="12A40EAD" w14:textId="0EBF6ACB" w:rsidR="00F1413D" w:rsidRDefault="00022BF5" w:rsidP="00F1413D">
      <w:pPr>
        <w:pStyle w:val="LabStepScreenshotLevel2"/>
      </w:pPr>
      <w:r>
        <w:drawing>
          <wp:inline distT="0" distB="0" distL="0" distR="0" wp14:anchorId="020A2AA8" wp14:editId="272478B2">
            <wp:extent cx="4973053" cy="1788917"/>
            <wp:effectExtent l="19050" t="19050" r="1841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2644" cy="1795964"/>
                    </a:xfrm>
                    <a:prstGeom prst="rect">
                      <a:avLst/>
                    </a:prstGeom>
                    <a:noFill/>
                    <a:ln>
                      <a:solidFill>
                        <a:schemeClr val="tx1">
                          <a:lumMod val="50000"/>
                          <a:lumOff val="50000"/>
                        </a:schemeClr>
                      </a:solidFill>
                    </a:ln>
                  </pic:spPr>
                </pic:pic>
              </a:graphicData>
            </a:graphic>
          </wp:inline>
        </w:drawing>
      </w:r>
    </w:p>
    <w:p w14:paraId="48153B6E" w14:textId="77777777" w:rsidR="00022BF5" w:rsidRDefault="00022BF5" w:rsidP="00022BF5">
      <w:pPr>
        <w:pStyle w:val="LabStepNumberedLevel2"/>
        <w:numPr>
          <w:ilvl w:val="1"/>
          <w:numId w:val="25"/>
        </w:numPr>
      </w:pPr>
      <w:r>
        <w:t xml:space="preserve">Underneath the </w:t>
      </w:r>
      <w:proofErr w:type="spellStart"/>
      <w:r w:rsidRPr="00022BF5">
        <w:rPr>
          <w:b/>
          <w:bCs/>
        </w:rPr>
        <w:t>GetEmbeddedViewModel</w:t>
      </w:r>
      <w:proofErr w:type="spellEnd"/>
      <w:r>
        <w:t xml:space="preserve"> method, add another method named </w:t>
      </w:r>
    </w:p>
    <w:p w14:paraId="7195D847" w14:textId="77777777" w:rsidR="00022BF5" w:rsidRDefault="00022BF5" w:rsidP="00022BF5">
      <w:pPr>
        <w:pStyle w:val="LabStepCodeBlockLevel2"/>
      </w:pPr>
      <w:r>
        <w:t>public async Task&lt;Group&gt; GetFirstWorkspace() {</w:t>
      </w:r>
    </w:p>
    <w:p w14:paraId="1C971C86" w14:textId="77777777" w:rsidR="00022BF5" w:rsidRDefault="00022BF5" w:rsidP="00022BF5">
      <w:pPr>
        <w:pStyle w:val="LabStepCodeBlockLevel2"/>
      </w:pPr>
      <w:r>
        <w:t xml:space="preserve">    PowerBIClient pbiClient = this.GetPowerBiClient();</w:t>
      </w:r>
    </w:p>
    <w:p w14:paraId="6C2DF68D" w14:textId="77777777" w:rsidR="00022BF5" w:rsidRDefault="00022BF5" w:rsidP="00022BF5">
      <w:pPr>
        <w:pStyle w:val="LabStepCodeBlockLevel2"/>
      </w:pPr>
      <w:r>
        <w:t xml:space="preserve">    var workspaces = (await pbiClient.Groups.GetGroupsAsync()).Value;</w:t>
      </w:r>
    </w:p>
    <w:p w14:paraId="3A587011" w14:textId="77777777" w:rsidR="00022BF5" w:rsidRDefault="00022BF5" w:rsidP="00022BF5">
      <w:pPr>
        <w:pStyle w:val="LabStepCodeBlockLevel2"/>
      </w:pPr>
      <w:r>
        <w:t xml:space="preserve">    if (workspaces.Count &gt; 0) {</w:t>
      </w:r>
    </w:p>
    <w:p w14:paraId="6DD004EE" w14:textId="77777777" w:rsidR="00022BF5" w:rsidRDefault="00022BF5" w:rsidP="00022BF5">
      <w:pPr>
        <w:pStyle w:val="LabStepCodeBlockLevel2"/>
      </w:pPr>
      <w:r>
        <w:t xml:space="preserve">        return workspaces.First();</w:t>
      </w:r>
    </w:p>
    <w:p w14:paraId="605A069C" w14:textId="77777777" w:rsidR="00022BF5" w:rsidRDefault="00022BF5" w:rsidP="00022BF5">
      <w:pPr>
        <w:pStyle w:val="LabStepCodeBlockLevel2"/>
      </w:pPr>
      <w:r>
        <w:t xml:space="preserve">    }</w:t>
      </w:r>
    </w:p>
    <w:p w14:paraId="78BC7B17" w14:textId="77777777" w:rsidR="00022BF5" w:rsidRDefault="00022BF5" w:rsidP="00022BF5">
      <w:pPr>
        <w:pStyle w:val="LabStepCodeBlockLevel2"/>
      </w:pPr>
      <w:r>
        <w:t xml:space="preserve">    Else {</w:t>
      </w:r>
    </w:p>
    <w:p w14:paraId="71CB1B30" w14:textId="77777777" w:rsidR="00022BF5" w:rsidRDefault="00022BF5" w:rsidP="00022BF5">
      <w:pPr>
        <w:pStyle w:val="LabStepCodeBlockLevel2"/>
      </w:pPr>
      <w:r>
        <w:t xml:space="preserve">        return null;</w:t>
      </w:r>
    </w:p>
    <w:p w14:paraId="17DEE7C4" w14:textId="77777777" w:rsidR="00022BF5" w:rsidRDefault="00022BF5" w:rsidP="00022BF5">
      <w:pPr>
        <w:pStyle w:val="LabStepCodeBlockLevel2"/>
      </w:pPr>
      <w:r>
        <w:t xml:space="preserve">    }</w:t>
      </w:r>
    </w:p>
    <w:p w14:paraId="5D6E1042" w14:textId="77777777" w:rsidR="00022BF5" w:rsidRDefault="00022BF5" w:rsidP="00022BF5">
      <w:pPr>
        <w:pStyle w:val="LabStepCodeBlockLevel2"/>
      </w:pPr>
      <w:r>
        <w:t>}</w:t>
      </w:r>
    </w:p>
    <w:p w14:paraId="031934E4" w14:textId="1DD75DAB" w:rsidR="00022BF5" w:rsidRDefault="00022BF5" w:rsidP="00022BF5">
      <w:pPr>
        <w:pStyle w:val="LabStepNumberedLevel2"/>
        <w:numPr>
          <w:ilvl w:val="1"/>
          <w:numId w:val="25"/>
        </w:numPr>
      </w:pPr>
      <w:r>
        <w:t xml:space="preserve">Save your work and close </w:t>
      </w:r>
      <w:proofErr w:type="spellStart"/>
      <w:r w:rsidRPr="00022BF5">
        <w:rPr>
          <w:b/>
          <w:bCs/>
        </w:rPr>
        <w:t>PowerBiServiceApi.cs</w:t>
      </w:r>
      <w:proofErr w:type="spellEnd"/>
      <w:r>
        <w:t>.</w:t>
      </w:r>
    </w:p>
    <w:p w14:paraId="734CAEB1" w14:textId="3D370720" w:rsidR="00B30D73" w:rsidRDefault="00B30D73" w:rsidP="00B30D73">
      <w:pPr>
        <w:pStyle w:val="LabStepNumbered"/>
        <w:numPr>
          <w:ilvl w:val="0"/>
          <w:numId w:val="25"/>
        </w:numPr>
      </w:pPr>
      <w:r>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0EA0C838" w14:textId="69CBEE11" w:rsidR="00022BF5" w:rsidRDefault="00022BF5" w:rsidP="00022BF5">
      <w:pPr>
        <w:pStyle w:val="LabStepCodeBlockLevel2"/>
      </w:pPr>
      <w:r>
        <w:t>public async Task&lt;IActionResult&gt; Embed(string workspaceId) {</w:t>
      </w:r>
    </w:p>
    <w:p w14:paraId="492DBED8" w14:textId="77777777" w:rsidR="00022BF5" w:rsidRDefault="00022BF5" w:rsidP="00022BF5">
      <w:pPr>
        <w:pStyle w:val="LabStepCodeBlockLevel2"/>
      </w:pPr>
    </w:p>
    <w:p w14:paraId="2F78D22E" w14:textId="09F28CA0" w:rsidR="00022BF5" w:rsidRDefault="00022BF5" w:rsidP="00022BF5">
      <w:pPr>
        <w:pStyle w:val="LabStepCodeBlockLevel2"/>
      </w:pPr>
      <w:r>
        <w:t xml:space="preserve">    try {</w:t>
      </w:r>
    </w:p>
    <w:p w14:paraId="4923F811" w14:textId="77777777" w:rsidR="00022BF5" w:rsidRDefault="00022BF5" w:rsidP="00022BF5">
      <w:pPr>
        <w:pStyle w:val="LabStepCodeBlockLevel2"/>
      </w:pPr>
      <w:r>
        <w:t xml:space="preserve">        Guid guidTest = new Guid(workspaceId);</w:t>
      </w:r>
    </w:p>
    <w:p w14:paraId="03F0775A" w14:textId="77777777" w:rsidR="00022BF5" w:rsidRDefault="00022BF5" w:rsidP="00022BF5">
      <w:pPr>
        <w:pStyle w:val="LabStepCodeBlockLevel2"/>
      </w:pPr>
      <w:r>
        <w:t xml:space="preserve">        var viewModel = await this.powerBiServiceApi.GetEmbeddedViewModel(workspaceId);</w:t>
      </w:r>
    </w:p>
    <w:p w14:paraId="3B1F5CA3" w14:textId="77777777" w:rsidR="00022BF5" w:rsidRDefault="00022BF5" w:rsidP="00022BF5">
      <w:pPr>
        <w:pStyle w:val="LabStepCodeBlockLevel2"/>
      </w:pPr>
      <w:r>
        <w:t xml:space="preserve">        return View(viewModel as object);</w:t>
      </w:r>
    </w:p>
    <w:p w14:paraId="3D31A1BF" w14:textId="77777777" w:rsidR="00022BF5" w:rsidRDefault="00022BF5" w:rsidP="00022BF5">
      <w:pPr>
        <w:pStyle w:val="LabStepCodeBlockLevel2"/>
      </w:pPr>
      <w:r>
        <w:t xml:space="preserve">    }</w:t>
      </w:r>
    </w:p>
    <w:p w14:paraId="6EF3EC1F" w14:textId="59FB10BC" w:rsidR="00022BF5" w:rsidRDefault="00022BF5" w:rsidP="00022BF5">
      <w:pPr>
        <w:pStyle w:val="LabStepCodeBlockLevel2"/>
      </w:pPr>
      <w:r>
        <w:t xml:space="preserve">    Catch {</w:t>
      </w:r>
    </w:p>
    <w:p w14:paraId="1EB64C09" w14:textId="77777777" w:rsidR="00022BF5" w:rsidRDefault="00022BF5" w:rsidP="00022BF5">
      <w:pPr>
        <w:pStyle w:val="LabStepCodeBlockLevel2"/>
      </w:pPr>
      <w:r>
        <w:t xml:space="preserve">        var firstWorkspace = await this.powerBiServiceApi.GetFirstWorkspace();</w:t>
      </w:r>
    </w:p>
    <w:p w14:paraId="711D8172" w14:textId="1EE4A83A" w:rsidR="00022BF5" w:rsidRDefault="00022BF5" w:rsidP="00022BF5">
      <w:pPr>
        <w:pStyle w:val="LabStepCodeBlockLevel2"/>
      </w:pPr>
      <w:r>
        <w:t xml:space="preserve">        if (firstWorkspace == null) {</w:t>
      </w:r>
    </w:p>
    <w:p w14:paraId="13FBEAD4" w14:textId="77777777" w:rsidR="00022BF5" w:rsidRDefault="00022BF5" w:rsidP="00022BF5">
      <w:pPr>
        <w:pStyle w:val="LabStepCodeBlockLevel2"/>
      </w:pPr>
      <w:r>
        <w:t xml:space="preserve">            return RedirectToPage("/Error");</w:t>
      </w:r>
    </w:p>
    <w:p w14:paraId="426C7698" w14:textId="77777777" w:rsidR="00022BF5" w:rsidRDefault="00022BF5" w:rsidP="00022BF5">
      <w:pPr>
        <w:pStyle w:val="LabStepCodeBlockLevel2"/>
      </w:pPr>
      <w:r>
        <w:t xml:space="preserve">        }</w:t>
      </w:r>
    </w:p>
    <w:p w14:paraId="07243D7E" w14:textId="12413EE2" w:rsidR="00022BF5" w:rsidRDefault="00022BF5" w:rsidP="00022BF5">
      <w:pPr>
        <w:pStyle w:val="LabStepCodeBlockLevel2"/>
      </w:pPr>
      <w:r>
        <w:t xml:space="preserve">        Else {</w:t>
      </w:r>
    </w:p>
    <w:p w14:paraId="1457C585" w14:textId="77777777" w:rsidR="00022BF5" w:rsidRDefault="00022BF5" w:rsidP="00022BF5">
      <w:pPr>
        <w:pStyle w:val="LabStepCodeBlockLevel2"/>
      </w:pPr>
      <w:r>
        <w:t xml:space="preserve">            return RedirectToPage("/Embed", null, new { workspaceId = firstWorkspace.Id });</w:t>
      </w:r>
    </w:p>
    <w:p w14:paraId="57305684" w14:textId="6C161015" w:rsidR="00022BF5" w:rsidRDefault="00022BF5" w:rsidP="00022BF5">
      <w:pPr>
        <w:pStyle w:val="LabStepCodeBlockLevel2"/>
      </w:pPr>
      <w:r>
        <w:t xml:space="preserve">        }</w:t>
      </w:r>
    </w:p>
    <w:p w14:paraId="7473FBBD" w14:textId="77777777" w:rsidR="00022BF5" w:rsidRDefault="00022BF5" w:rsidP="00022BF5">
      <w:pPr>
        <w:pStyle w:val="LabStepCodeBlockLevel2"/>
      </w:pPr>
      <w:r>
        <w:t xml:space="preserve">    }</w:t>
      </w:r>
    </w:p>
    <w:p w14:paraId="3D7F9A7D" w14:textId="2573E75F" w:rsidR="00BE0677" w:rsidRDefault="00022BF5"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lastRenderedPageBreak/>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3050B4F6">
            <wp:extent cx="3998604" cy="1304424"/>
            <wp:effectExtent l="19050" t="19050" r="2095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29114" cy="131437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4AD45908">
            <wp:extent cx="4465360" cy="1440782"/>
            <wp:effectExtent l="19050" t="19050" r="11430" b="266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11183"/>
                    <a:stretch/>
                  </pic:blipFill>
                  <pic:spPr bwMode="auto">
                    <a:xfrm>
                      <a:off x="0" y="0"/>
                      <a:ext cx="4542381" cy="146563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w:t>
      </w:r>
      <w:proofErr w:type="spellStart"/>
      <w:r>
        <w:rPr>
          <w:b/>
          <w:bCs/>
        </w:rPr>
        <w:t>Embed.</w:t>
      </w:r>
      <w:r w:rsidR="007A04CE">
        <w:rPr>
          <w:b/>
          <w:bCs/>
        </w:rPr>
        <w:t>ts</w:t>
      </w:r>
      <w:proofErr w:type="spellEnd"/>
      <w:r>
        <w:rPr>
          <w:b/>
          <w:bCs/>
        </w:rPr>
        <w:t>.</w:t>
      </w:r>
    </w:p>
    <w:p w14:paraId="64EFA551" w14:textId="450723DB" w:rsidR="007A04CE" w:rsidRDefault="007A04CE" w:rsidP="007A04CE">
      <w:pPr>
        <w:pStyle w:val="LabExerciseCallout"/>
      </w:pPr>
      <w:r>
        <w:t xml:space="preserve">Revieing the </w:t>
      </w:r>
      <w:r w:rsidR="001B5378">
        <w:t xml:space="preserve">client-side </w:t>
      </w:r>
      <w:r>
        <w:t xml:space="preserve">code in </w:t>
      </w:r>
      <w:proofErr w:type="spellStart"/>
      <w:r w:rsidRPr="007A04CE">
        <w:rPr>
          <w:b/>
          <w:bCs/>
        </w:rPr>
        <w:t>Embed.ts</w:t>
      </w:r>
      <w:proofErr w:type="spellEnd"/>
      <w:r>
        <w:t xml:space="preserve"> has been left as an exercise for the reader, After you run </w:t>
      </w:r>
      <w:r w:rsidR="001B5378">
        <w:t xml:space="preserve">and test </w:t>
      </w:r>
      <w:r>
        <w:t xml:space="preserve">the </w:t>
      </w:r>
      <w:proofErr w:type="spellStart"/>
      <w:r w:rsidR="009B4388">
        <w:rPr>
          <w:b/>
          <w:bCs/>
        </w:rPr>
        <w:t>AppOwnsData</w:t>
      </w:r>
      <w:proofErr w:type="spellEnd"/>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proofErr w:type="spellStart"/>
      <w:r w:rsidRPr="001B5378">
        <w:rPr>
          <w:b/>
          <w:bCs/>
        </w:rPr>
        <w:t>Embed.ts</w:t>
      </w:r>
      <w:proofErr w:type="spellEnd"/>
      <w:r w:rsidRPr="001B5378">
        <w:rPr>
          <w:b/>
          <w:bCs/>
        </w:rPr>
        <w:t xml:space="preserve">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58F8CD42" w:rsidR="009E7E73" w:rsidRDefault="00DA3F17" w:rsidP="009E7E73">
      <w:pPr>
        <w:pStyle w:val="LabStepScreenshotLevel2"/>
      </w:pPr>
      <w:r>
        <w:drawing>
          <wp:inline distT="0" distB="0" distL="0" distR="0" wp14:anchorId="39EA07B6" wp14:editId="2FFC6A49">
            <wp:extent cx="5852361" cy="1235498"/>
            <wp:effectExtent l="19050" t="19050" r="1524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16781" cy="1249098"/>
                    </a:xfrm>
                    <a:prstGeom prst="rect">
                      <a:avLst/>
                    </a:prstGeom>
                    <a:noFill/>
                    <a:ln>
                      <a:solidFill>
                        <a:schemeClr val="tx1">
                          <a:lumMod val="50000"/>
                          <a:lumOff val="50000"/>
                        </a:schemeClr>
                      </a:solidFill>
                    </a:ln>
                  </pic:spPr>
                </pic:pic>
              </a:graphicData>
            </a:graphic>
          </wp:inline>
        </w:drawing>
      </w:r>
    </w:p>
    <w:p w14:paraId="4A5D63CC" w14:textId="17F8796D"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4DEB0140" w14:textId="180D7B9A" w:rsidR="00DA3F17" w:rsidRDefault="00DA3F17" w:rsidP="00CA348D">
      <w:pPr>
        <w:pStyle w:val="LabStepNumberedLevel2"/>
      </w:pPr>
      <w:r>
        <w:lastRenderedPageBreak/>
        <w:t xml:space="preserve">Return to </w:t>
      </w:r>
      <w:r w:rsidR="009F6932">
        <w:t xml:space="preserve">the </w:t>
      </w:r>
      <w:r>
        <w:t>Power BI in the browser and add the App-Owns-Data Sample App as an admin on a few other workspaces.</w:t>
      </w:r>
    </w:p>
    <w:p w14:paraId="608165B6" w14:textId="2EE78FFB" w:rsidR="00DA3F17" w:rsidRDefault="00DA3F17" w:rsidP="00CA348D">
      <w:pPr>
        <w:pStyle w:val="LabStepNumberedLevel2"/>
      </w:pPr>
      <w:r>
        <w:t xml:space="preserve">Return back to the </w:t>
      </w:r>
      <w:proofErr w:type="spellStart"/>
      <w:r w:rsidRPr="00DA3F17">
        <w:rPr>
          <w:b/>
          <w:bCs/>
        </w:rPr>
        <w:t>AppOwnsData</w:t>
      </w:r>
      <w:proofErr w:type="spellEnd"/>
      <w:r>
        <w:t xml:space="preserve"> app and refresh the page.</w:t>
      </w:r>
    </w:p>
    <w:p w14:paraId="391DD5D2" w14:textId="37BD9906" w:rsidR="00015FD8" w:rsidRDefault="00DA3F17" w:rsidP="00CA348D">
      <w:pPr>
        <w:pStyle w:val="LabStepNumberedLevel2"/>
      </w:pPr>
      <w:r>
        <w:t xml:space="preserve">Use the </w:t>
      </w:r>
      <w:r w:rsidRPr="00DA3F17">
        <w:rPr>
          <w:b/>
          <w:bCs/>
        </w:rPr>
        <w:t>Current Workspace</w:t>
      </w:r>
      <w:r>
        <w:t xml:space="preserve"> dropdown menu to n</w:t>
      </w:r>
      <w:r w:rsidR="00015FD8">
        <w:t>avigate to the workspace you created earlier in this lab.</w:t>
      </w:r>
    </w:p>
    <w:p w14:paraId="34FCDF46" w14:textId="2A7BF4A4" w:rsidR="00F83265" w:rsidRDefault="00DA3F17" w:rsidP="009E7E73">
      <w:pPr>
        <w:pStyle w:val="LabStepScreenshotLevel2"/>
      </w:pPr>
      <w:r>
        <w:drawing>
          <wp:inline distT="0" distB="0" distL="0" distR="0" wp14:anchorId="4B22A6C0" wp14:editId="5A989DF1">
            <wp:extent cx="3608177" cy="1187116"/>
            <wp:effectExtent l="19050" t="19050" r="1143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32537" cy="1195131"/>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07FD552C" w:rsidR="009E7E73" w:rsidRDefault="00DA3F17" w:rsidP="009E7E73">
      <w:pPr>
        <w:pStyle w:val="LabStepScreenshotLevel2"/>
      </w:pPr>
      <w:r>
        <w:drawing>
          <wp:inline distT="0" distB="0" distL="0" distR="0" wp14:anchorId="3F5B58E5" wp14:editId="1E429A19">
            <wp:extent cx="4443663" cy="1540267"/>
            <wp:effectExtent l="19050" t="19050" r="1460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9107" cy="1545620"/>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60D4DE96" w:rsidR="00F83265" w:rsidRDefault="00DA3F17" w:rsidP="009E7E73">
      <w:pPr>
        <w:pStyle w:val="LabStepScreenshotLevel2"/>
      </w:pPr>
      <w:r>
        <w:drawing>
          <wp:inline distT="0" distB="0" distL="0" distR="0" wp14:anchorId="3D22AAAE" wp14:editId="23C60CD2">
            <wp:extent cx="5372770" cy="2082465"/>
            <wp:effectExtent l="19050" t="19050" r="1841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2303" cy="209003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48463D2F" w:rsidR="009E7E73" w:rsidRDefault="00DA3F17" w:rsidP="009E7E73">
      <w:pPr>
        <w:pStyle w:val="LabStepScreenshotLevel2"/>
      </w:pPr>
      <w:r>
        <w:drawing>
          <wp:inline distT="0" distB="0" distL="0" distR="0" wp14:anchorId="68B86BDD" wp14:editId="1CD94986">
            <wp:extent cx="5446692" cy="1512971"/>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2212" cy="1528393"/>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24D16649" w:rsidR="00F83265" w:rsidRDefault="00DA3F17" w:rsidP="009E7E73">
      <w:pPr>
        <w:pStyle w:val="LabStepScreenshotLevel2"/>
      </w:pPr>
      <w:r>
        <w:drawing>
          <wp:inline distT="0" distB="0" distL="0" distR="0" wp14:anchorId="3E97DFFE" wp14:editId="3A1DE4DE">
            <wp:extent cx="3847097" cy="1786407"/>
            <wp:effectExtent l="19050" t="19050" r="2032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71843" cy="1797898"/>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w:t>
      </w:r>
      <w:r w:rsidRPr="00DA3F17">
        <w:rPr>
          <w:b/>
          <w:bCs/>
        </w:rPr>
        <w:t>Full Screen</w:t>
      </w:r>
      <w:r>
        <w:t xml:space="preserve">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3">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72B58461" w:rsidR="00F83265" w:rsidRDefault="00DA3F17" w:rsidP="009E7E73">
      <w:pPr>
        <w:pStyle w:val="LabStepScreenshotLevel2"/>
      </w:pPr>
      <w:r>
        <w:drawing>
          <wp:inline distT="0" distB="0" distL="0" distR="0" wp14:anchorId="7247973E" wp14:editId="21918010">
            <wp:extent cx="5002129" cy="1938806"/>
            <wp:effectExtent l="19050" t="19050" r="2730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4191" cy="1951233"/>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6E6BD71C" w:rsidR="00CA348D" w:rsidRDefault="00DA3F17" w:rsidP="00CA348D">
      <w:pPr>
        <w:pStyle w:val="LabStepScreenshotLevel2"/>
      </w:pPr>
      <w:r>
        <w:drawing>
          <wp:inline distT="0" distB="0" distL="0" distR="0" wp14:anchorId="00C4EAA7" wp14:editId="5C084119">
            <wp:extent cx="4424613" cy="1573196"/>
            <wp:effectExtent l="19050" t="19050" r="1460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38470" cy="1578123"/>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lastRenderedPageBreak/>
        <w:t>Add a simple visual of any type to the new report.</w:t>
      </w:r>
    </w:p>
    <w:p w14:paraId="6195929F" w14:textId="7FB5411F" w:rsidR="00CA348D" w:rsidRDefault="009F6932" w:rsidP="00A27B35">
      <w:pPr>
        <w:pStyle w:val="LabStepScreenshotLevel2"/>
      </w:pPr>
      <w:r>
        <w:drawing>
          <wp:inline distT="0" distB="0" distL="0" distR="0" wp14:anchorId="7576280A" wp14:editId="582A5DD2">
            <wp:extent cx="5301916" cy="1908810"/>
            <wp:effectExtent l="19050" t="19050" r="1333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4327"/>
                    <a:stretch/>
                  </pic:blipFill>
                  <pic:spPr bwMode="auto">
                    <a:xfrm>
                      <a:off x="0" y="0"/>
                      <a:ext cx="5333125" cy="19200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581B692F" w:rsidR="00CA348D" w:rsidRDefault="009F6932" w:rsidP="00A27B35">
      <w:pPr>
        <w:pStyle w:val="LabStepScreenshotLevel2"/>
      </w:pPr>
      <w:r>
        <w:drawing>
          <wp:inline distT="0" distB="0" distL="0" distR="0" wp14:anchorId="707AB70A" wp14:editId="655C6489">
            <wp:extent cx="3192379" cy="1393101"/>
            <wp:effectExtent l="19050" t="19050" r="273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7733" cy="1417256"/>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C0E95F7" w:rsidR="00A27B35" w:rsidRDefault="009F6932" w:rsidP="00A27B35">
      <w:pPr>
        <w:pStyle w:val="LabStepScreenshotLevel2"/>
      </w:pPr>
      <w:r>
        <w:drawing>
          <wp:inline distT="0" distB="0" distL="0" distR="0" wp14:anchorId="3FC6F884" wp14:editId="6E82F762">
            <wp:extent cx="4676274" cy="1454841"/>
            <wp:effectExtent l="19050" t="19050" r="1016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97136" cy="1461331"/>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40"/>
      <w:footerReference w:type="default" r:id="rId141"/>
      <w:headerReference w:type="first" r:id="rId142"/>
      <w:footerReference w:type="first" r:id="rId14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EDAD9" w14:textId="77777777" w:rsidR="004B7F77" w:rsidRDefault="004B7F77" w:rsidP="005F53BE">
      <w:pPr>
        <w:spacing w:before="0" w:after="0"/>
      </w:pPr>
      <w:r>
        <w:separator/>
      </w:r>
    </w:p>
  </w:endnote>
  <w:endnote w:type="continuationSeparator" w:id="0">
    <w:p w14:paraId="47ADAD04" w14:textId="77777777" w:rsidR="004B7F77" w:rsidRDefault="004B7F77"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902822" w:rsidRPr="00487314" w:rsidRDefault="00902822"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902822" w:rsidRPr="00487314" w:rsidRDefault="00902822"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8E1288" w14:textId="77777777" w:rsidR="004B7F77" w:rsidRDefault="004B7F77" w:rsidP="005F53BE">
      <w:pPr>
        <w:spacing w:before="0" w:after="0"/>
      </w:pPr>
      <w:r>
        <w:separator/>
      </w:r>
    </w:p>
  </w:footnote>
  <w:footnote w:type="continuationSeparator" w:id="0">
    <w:p w14:paraId="76B29FB6" w14:textId="77777777" w:rsidR="004B7F77" w:rsidRDefault="004B7F77"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A208596" w:rsidR="00902822" w:rsidRPr="009F40E8" w:rsidRDefault="00902822"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527FA5">
      <w:rPr>
        <w:rFonts w:cs="Arial"/>
        <w:noProof/>
      </w:rPr>
      <w:t>Jan 20, 2021</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902822" w:rsidRDefault="00902822"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BF5"/>
    <w:rsid w:val="00022C91"/>
    <w:rsid w:val="00023505"/>
    <w:rsid w:val="0002473A"/>
    <w:rsid w:val="00024F61"/>
    <w:rsid w:val="0002542B"/>
    <w:rsid w:val="00027A79"/>
    <w:rsid w:val="00030B2B"/>
    <w:rsid w:val="000328AA"/>
    <w:rsid w:val="00032D30"/>
    <w:rsid w:val="000336A3"/>
    <w:rsid w:val="00033C08"/>
    <w:rsid w:val="00033C7B"/>
    <w:rsid w:val="00034C21"/>
    <w:rsid w:val="00034CA2"/>
    <w:rsid w:val="000350AF"/>
    <w:rsid w:val="00036AE4"/>
    <w:rsid w:val="000444F3"/>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143"/>
    <w:rsid w:val="000E0626"/>
    <w:rsid w:val="000E1136"/>
    <w:rsid w:val="000E3CB1"/>
    <w:rsid w:val="000E3DA0"/>
    <w:rsid w:val="000E49DA"/>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B91"/>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696"/>
    <w:rsid w:val="002608D8"/>
    <w:rsid w:val="00261713"/>
    <w:rsid w:val="00261AC0"/>
    <w:rsid w:val="00262CC6"/>
    <w:rsid w:val="00262DBD"/>
    <w:rsid w:val="00263049"/>
    <w:rsid w:val="00264608"/>
    <w:rsid w:val="00265616"/>
    <w:rsid w:val="00265C94"/>
    <w:rsid w:val="00265D3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4C3"/>
    <w:rsid w:val="0028663B"/>
    <w:rsid w:val="00286C3A"/>
    <w:rsid w:val="002876CA"/>
    <w:rsid w:val="00291296"/>
    <w:rsid w:val="002926CB"/>
    <w:rsid w:val="00293D68"/>
    <w:rsid w:val="00294D52"/>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17A80"/>
    <w:rsid w:val="00320B47"/>
    <w:rsid w:val="003211DE"/>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3DC0"/>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B7F77"/>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A5"/>
    <w:rsid w:val="00527FD2"/>
    <w:rsid w:val="0053286E"/>
    <w:rsid w:val="00533C13"/>
    <w:rsid w:val="00534E61"/>
    <w:rsid w:val="00535066"/>
    <w:rsid w:val="005357C4"/>
    <w:rsid w:val="00537FB3"/>
    <w:rsid w:val="00540A26"/>
    <w:rsid w:val="005410FB"/>
    <w:rsid w:val="0054191A"/>
    <w:rsid w:val="00542D67"/>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5DF9"/>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2DC0"/>
    <w:rsid w:val="00633D7F"/>
    <w:rsid w:val="006376CB"/>
    <w:rsid w:val="00637FD1"/>
    <w:rsid w:val="006419C5"/>
    <w:rsid w:val="006426DE"/>
    <w:rsid w:val="00642B4B"/>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4F86"/>
    <w:rsid w:val="0072510D"/>
    <w:rsid w:val="00725E3B"/>
    <w:rsid w:val="0072638F"/>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685"/>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200A"/>
    <w:rsid w:val="00815F54"/>
    <w:rsid w:val="00816034"/>
    <w:rsid w:val="00816B06"/>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404F"/>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4747"/>
    <w:rsid w:val="008E78CF"/>
    <w:rsid w:val="008E78DC"/>
    <w:rsid w:val="008F13C6"/>
    <w:rsid w:val="008F277E"/>
    <w:rsid w:val="008F5BD6"/>
    <w:rsid w:val="008F711C"/>
    <w:rsid w:val="008F7F45"/>
    <w:rsid w:val="00900F55"/>
    <w:rsid w:val="009016F2"/>
    <w:rsid w:val="0090282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388"/>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9F6932"/>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1B92"/>
    <w:rsid w:val="00AA2D18"/>
    <w:rsid w:val="00AA2DBB"/>
    <w:rsid w:val="00AA300E"/>
    <w:rsid w:val="00AA37DB"/>
    <w:rsid w:val="00AA3A76"/>
    <w:rsid w:val="00AA5535"/>
    <w:rsid w:val="00AA588E"/>
    <w:rsid w:val="00AA5D4C"/>
    <w:rsid w:val="00AA632A"/>
    <w:rsid w:val="00AA770F"/>
    <w:rsid w:val="00AA7E4A"/>
    <w:rsid w:val="00AB2120"/>
    <w:rsid w:val="00AB4CCA"/>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22"/>
    <w:rsid w:val="00BA1BDA"/>
    <w:rsid w:val="00BA297B"/>
    <w:rsid w:val="00BA4B45"/>
    <w:rsid w:val="00BA5551"/>
    <w:rsid w:val="00BA5D80"/>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677"/>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093C"/>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2720"/>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67D90"/>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3F17"/>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2018"/>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2F"/>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4FC9"/>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507"/>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E712C"/>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30504928">
      <w:bodyDiv w:val="1"/>
      <w:marLeft w:val="0"/>
      <w:marRight w:val="0"/>
      <w:marTop w:val="0"/>
      <w:marBottom w:val="0"/>
      <w:divBdr>
        <w:top w:val="none" w:sz="0" w:space="0" w:color="auto"/>
        <w:left w:val="none" w:sz="0" w:space="0" w:color="auto"/>
        <w:bottom w:val="none" w:sz="0" w:space="0" w:color="auto"/>
        <w:right w:val="none" w:sz="0" w:space="0" w:color="auto"/>
      </w:divBdr>
      <w:divsChild>
        <w:div w:id="1961572561">
          <w:marLeft w:val="0"/>
          <w:marRight w:val="0"/>
          <w:marTop w:val="0"/>
          <w:marBottom w:val="0"/>
          <w:divBdr>
            <w:top w:val="none" w:sz="0" w:space="0" w:color="auto"/>
            <w:left w:val="none" w:sz="0" w:space="0" w:color="auto"/>
            <w:bottom w:val="none" w:sz="0" w:space="0" w:color="auto"/>
            <w:right w:val="none" w:sz="0" w:space="0" w:color="auto"/>
          </w:divBdr>
          <w:divsChild>
            <w:div w:id="12762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portal.azure.com/" TargetMode="External"/><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hyperlink" Target="https://github.com/PowerBiDevCamp/pbix-samples/raw/main/COVID-19%20US.pbix" TargetMode="External"/><Relationship Id="rId138" Type="http://schemas.openxmlformats.org/officeDocument/2006/relationships/image" Target="media/image114.png"/><Relationship Id="rId107" Type="http://schemas.openxmlformats.org/officeDocument/2006/relationships/hyperlink" Target="https://github.com/Microsoft/PowerBI-JavaScript/wiki" TargetMode="External"/><Relationship Id="rId11" Type="http://schemas.openxmlformats.org/officeDocument/2006/relationships/hyperlink" Target="https://code.visualstudio.com/Download" TargetMode="Externa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api.powerbi.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hyperlink" Target="https://dotnet.microsoft.com/download/dotnet/5.0" TargetMode="External"/><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powerbi.com"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docs.microsoft.com/en-us/power-bi/developer/embedded/embed-sample-for-customers-national-clouds"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2.png"/><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hyperlink" Target="https://nodejs.org/en/download/" TargetMode="External"/><Relationship Id="rId132" Type="http://schemas.openxmlformats.org/officeDocument/2006/relationships/image" Target="media/image108.png"/><Relationship Id="rId15" Type="http://schemas.openxmlformats.org/officeDocument/2006/relationships/hyperlink" Target="https://github.com/PowerBiDevCamp/DOTNET5-AppOwnsData-Tutorial/archive/master.zip"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hyperlink" Target="https://dotnet.microsoft.com/download/dotnet/5.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1.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app.powerbi.com" TargetMode="External"/><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16E89-F66D-4D90-8DFE-E4A799332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11687</TotalTime>
  <Pages>41</Pages>
  <Words>9861</Words>
  <Characters>56211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39</cp:revision>
  <cp:lastPrinted>2021-01-20T20:34:00Z</cp:lastPrinted>
  <dcterms:created xsi:type="dcterms:W3CDTF">2020-11-23T18:47:00Z</dcterms:created>
  <dcterms:modified xsi:type="dcterms:W3CDTF">2021-01-20T20:35:00Z</dcterms:modified>
</cp:coreProperties>
</file>